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499D" w:rsidRPr="00993572" w:rsidRDefault="00957F07" w:rsidP="00B7499D">
      <w:pPr>
        <w:pStyle w:val="Heading1"/>
        <w:pageBreakBefore/>
        <w:spacing w:before="240"/>
      </w:pPr>
      <w:r>
        <w:t>Front End Dev</w:t>
      </w:r>
      <w:r w:rsidR="00866F13">
        <w:t xml:space="preserve"> Test Instructions</w:t>
      </w:r>
      <w:bookmarkStart w:id="0" w:name="_GoBack"/>
      <w:bookmarkEnd w:id="0"/>
    </w:p>
    <w:p w:rsidR="00866F13" w:rsidRPr="00866F13" w:rsidRDefault="00866F13" w:rsidP="00866F13">
      <w:pPr>
        <w:pStyle w:val="Heading2"/>
      </w:pPr>
      <w:r w:rsidRPr="00866F13">
        <w:t>Overview</w:t>
      </w:r>
    </w:p>
    <w:p w:rsidR="00866F13" w:rsidRPr="00866F13" w:rsidRDefault="00866F13" w:rsidP="00866F13">
      <w:pPr>
        <w:pStyle w:val="Heading2"/>
        <w:rPr>
          <w:rFonts w:ascii="Trade Gothic LT Std" w:hAnsi="Trade Gothic LT Std"/>
          <w:color w:val="auto"/>
          <w:sz w:val="20"/>
          <w:szCs w:val="20"/>
        </w:rPr>
      </w:pPr>
      <w:r w:rsidRPr="00866F13">
        <w:rPr>
          <w:rFonts w:ascii="Trade Gothic LT Std" w:hAnsi="Trade Gothic LT Std"/>
          <w:color w:val="auto"/>
          <w:sz w:val="20"/>
          <w:szCs w:val="20"/>
        </w:rPr>
        <w:t xml:space="preserve">You will be consuming the Star Wars API to show some items in a list. The list will be sortable, and will be searchable.  Your work will be done in a </w:t>
      </w:r>
      <w:proofErr w:type="spellStart"/>
      <w:r w:rsidRPr="00866F13">
        <w:rPr>
          <w:rFonts w:ascii="Trade Gothic LT Std" w:hAnsi="Trade Gothic LT Std"/>
          <w:color w:val="auto"/>
          <w:sz w:val="20"/>
          <w:szCs w:val="20"/>
        </w:rPr>
        <w:t>CodePen</w:t>
      </w:r>
      <w:proofErr w:type="spellEnd"/>
      <w:r w:rsidRPr="00866F13">
        <w:rPr>
          <w:rFonts w:ascii="Trade Gothic LT Std" w:hAnsi="Trade Gothic LT Std"/>
          <w:color w:val="auto"/>
          <w:sz w:val="20"/>
          <w:szCs w:val="20"/>
        </w:rPr>
        <w:t xml:space="preserve"> and will be limited to </w:t>
      </w:r>
      <w:r w:rsidR="00F23F31">
        <w:rPr>
          <w:rFonts w:ascii="Trade Gothic LT Std" w:hAnsi="Trade Gothic LT Std"/>
          <w:color w:val="auto"/>
          <w:sz w:val="20"/>
          <w:szCs w:val="20"/>
        </w:rPr>
        <w:t>3</w:t>
      </w:r>
      <w:r w:rsidRPr="00866F13">
        <w:rPr>
          <w:rFonts w:ascii="Trade Gothic LT Std" w:hAnsi="Trade Gothic LT Std"/>
          <w:color w:val="auto"/>
          <w:sz w:val="20"/>
          <w:szCs w:val="20"/>
        </w:rPr>
        <w:t xml:space="preserve"> hours.  We are looking to evaluate your </w:t>
      </w:r>
      <w:r w:rsidR="00F23F31" w:rsidRPr="00866F13">
        <w:rPr>
          <w:rFonts w:ascii="Trade Gothic LT Std" w:hAnsi="Trade Gothic LT Std"/>
          <w:color w:val="auto"/>
          <w:sz w:val="20"/>
          <w:szCs w:val="20"/>
        </w:rPr>
        <w:t>front-end</w:t>
      </w:r>
      <w:r w:rsidRPr="00866F13">
        <w:rPr>
          <w:rFonts w:ascii="Trade Gothic LT Std" w:hAnsi="Trade Gothic LT Std"/>
          <w:color w:val="auto"/>
          <w:sz w:val="20"/>
          <w:szCs w:val="20"/>
        </w:rPr>
        <w:t xml:space="preserve"> dev skills in HTML, CSS, and JS.</w:t>
      </w:r>
    </w:p>
    <w:p w:rsidR="00866F13" w:rsidRPr="00866F13" w:rsidRDefault="00866F13" w:rsidP="00866F13">
      <w:pPr>
        <w:pStyle w:val="Heading3"/>
      </w:pPr>
      <w:r w:rsidRPr="00866F13">
        <w:t>What we are looking for:</w:t>
      </w:r>
    </w:p>
    <w:p w:rsidR="00866F13" w:rsidRPr="00866F13" w:rsidRDefault="00866F13" w:rsidP="00866F13">
      <w:pPr>
        <w:pStyle w:val="Bullet1"/>
      </w:pPr>
      <w:r w:rsidRPr="00866F13">
        <w:t>Attention to detail</w:t>
      </w:r>
    </w:p>
    <w:p w:rsidR="00866F13" w:rsidRPr="00866F13" w:rsidRDefault="00866F13" w:rsidP="00866F13">
      <w:pPr>
        <w:pStyle w:val="Bullet1"/>
      </w:pPr>
      <w:r w:rsidRPr="00866F13">
        <w:t>Approaches to pulling data from the API via JavaScript</w:t>
      </w:r>
    </w:p>
    <w:p w:rsidR="00866F13" w:rsidRPr="00866F13" w:rsidRDefault="00866F13" w:rsidP="00866F13">
      <w:pPr>
        <w:pStyle w:val="Bullet1"/>
      </w:pPr>
      <w:r w:rsidRPr="00866F13">
        <w:t>Approach to rendering the results and different states</w:t>
      </w:r>
    </w:p>
    <w:p w:rsidR="00866F13" w:rsidRPr="00866F13" w:rsidRDefault="00866F13" w:rsidP="00866F13">
      <w:pPr>
        <w:pStyle w:val="Bullet1"/>
      </w:pPr>
      <w:r w:rsidRPr="00866F13">
        <w:t>Well-crafted HTML</w:t>
      </w:r>
    </w:p>
    <w:p w:rsidR="00866F13" w:rsidRPr="00866F13" w:rsidRDefault="00866F13" w:rsidP="00866F13">
      <w:pPr>
        <w:pStyle w:val="Bullet1"/>
      </w:pPr>
      <w:r w:rsidRPr="00866F13">
        <w:t>Re-usable CSS and JavaScript</w:t>
      </w:r>
    </w:p>
    <w:p w:rsidR="00866F13" w:rsidRPr="00866F13" w:rsidRDefault="00866F13" w:rsidP="00866F13">
      <w:pPr>
        <w:pStyle w:val="Bullet1"/>
      </w:pPr>
      <w:r w:rsidRPr="00866F13">
        <w:t>Approach to using libraries/utilities as an assistive tool</w:t>
      </w:r>
    </w:p>
    <w:p w:rsidR="00866F13" w:rsidRPr="00866F13" w:rsidRDefault="00866F13" w:rsidP="00866F13">
      <w:pPr>
        <w:pStyle w:val="Bullet1"/>
      </w:pPr>
      <w:r w:rsidRPr="00866F13">
        <w:t>Responsiveness (smartphone portrait/320px and up)</w:t>
      </w:r>
    </w:p>
    <w:p w:rsidR="00D64C87" w:rsidRDefault="00866F13" w:rsidP="00D64C87">
      <w:pPr>
        <w:pStyle w:val="Bullet1"/>
      </w:pPr>
      <w:r w:rsidRPr="00866F13">
        <w:t>Adding your own touch through animations and transitions</w:t>
      </w:r>
    </w:p>
    <w:p w:rsidR="00866F13" w:rsidRPr="00D64C87" w:rsidRDefault="00866F13" w:rsidP="00D64C87">
      <w:pPr>
        <w:pStyle w:val="Heading3"/>
      </w:pPr>
      <w:r w:rsidRPr="00D64C87">
        <w:t>What we are not looking for:</w:t>
      </w:r>
    </w:p>
    <w:p w:rsidR="00866F13" w:rsidRPr="00866F13" w:rsidRDefault="00866F13" w:rsidP="00D64C87">
      <w:pPr>
        <w:pStyle w:val="Bullet1"/>
      </w:pPr>
      <w:r w:rsidRPr="00866F13">
        <w:t>Browser testing (we'll be reviewing in Chrome only)</w:t>
      </w:r>
    </w:p>
    <w:p w:rsidR="00866F13" w:rsidRPr="00866F13" w:rsidRDefault="00866F13" w:rsidP="00D64C87">
      <w:pPr>
        <w:pStyle w:val="Bullet1"/>
      </w:pPr>
      <w:r w:rsidRPr="00866F13">
        <w:t>Completing some of everything with nothing 100% done</w:t>
      </w:r>
    </w:p>
    <w:p w:rsidR="001E2595" w:rsidRDefault="00866F13" w:rsidP="00866F13">
      <w:pPr>
        <w:pStyle w:val="Bullet1"/>
      </w:pPr>
      <w:r w:rsidRPr="00866F13">
        <w:t>Perfection</w:t>
      </w:r>
    </w:p>
    <w:p w:rsidR="00866F13" w:rsidRPr="001E2595" w:rsidRDefault="00866F13" w:rsidP="001E2595">
      <w:pPr>
        <w:pStyle w:val="Heading2"/>
      </w:pPr>
      <w:r w:rsidRPr="001E2595">
        <w:t>Instructions</w:t>
      </w:r>
    </w:p>
    <w:p w:rsidR="00866F13" w:rsidRPr="00866F13" w:rsidRDefault="00866F13" w:rsidP="007A389B">
      <w:pPr>
        <w:pStyle w:val="Bullet1"/>
        <w:spacing w:line="360" w:lineRule="auto"/>
      </w:pPr>
      <w:r w:rsidRPr="00866F13">
        <w:t xml:space="preserve">Login or create a free </w:t>
      </w:r>
      <w:proofErr w:type="spellStart"/>
      <w:r w:rsidRPr="00866F13">
        <w:t>CodePen</w:t>
      </w:r>
      <w:proofErr w:type="spellEnd"/>
      <w:r w:rsidRPr="00866F13">
        <w:t xml:space="preserve"> account at </w:t>
      </w:r>
      <w:hyperlink r:id="rId11" w:history="1">
        <w:r w:rsidR="00015DB7" w:rsidRPr="00BA4A80">
          <w:rPr>
            <w:rStyle w:val="Hyperlink"/>
          </w:rPr>
          <w:t>https://codepen.io/</w:t>
        </w:r>
      </w:hyperlink>
      <w:r w:rsidR="00015DB7">
        <w:t xml:space="preserve"> </w:t>
      </w:r>
    </w:p>
    <w:p w:rsidR="00866F13" w:rsidRPr="00866F13" w:rsidRDefault="00866F13" w:rsidP="007A389B">
      <w:pPr>
        <w:pStyle w:val="Bullet2"/>
        <w:spacing w:line="360" w:lineRule="auto"/>
      </w:pPr>
      <w:r w:rsidRPr="00866F13">
        <w:t xml:space="preserve">Create a new </w:t>
      </w:r>
      <w:proofErr w:type="spellStart"/>
      <w:r w:rsidRPr="00866F13">
        <w:t>CodePen</w:t>
      </w:r>
      <w:proofErr w:type="spellEnd"/>
      <w:r w:rsidRPr="00866F13">
        <w:t xml:space="preserve"> for the exercise</w:t>
      </w:r>
    </w:p>
    <w:p w:rsidR="00866F13" w:rsidRPr="00866F13" w:rsidRDefault="00866F13" w:rsidP="007A389B">
      <w:pPr>
        <w:pStyle w:val="Bullet2"/>
        <w:spacing w:line="360" w:lineRule="auto"/>
      </w:pPr>
      <w:r w:rsidRPr="00866F13">
        <w:t xml:space="preserve">Can use any JavaScript preprocessor available in </w:t>
      </w:r>
      <w:proofErr w:type="spellStart"/>
      <w:r w:rsidRPr="00866F13">
        <w:t>CodePen</w:t>
      </w:r>
      <w:proofErr w:type="spellEnd"/>
    </w:p>
    <w:p w:rsidR="00866F13" w:rsidRPr="00866F13" w:rsidRDefault="00866F13" w:rsidP="007A389B">
      <w:pPr>
        <w:pStyle w:val="Bullet2"/>
        <w:spacing w:line="360" w:lineRule="auto"/>
      </w:pPr>
      <w:r w:rsidRPr="00866F13">
        <w:t xml:space="preserve">Can use any JavaScript library available in </w:t>
      </w:r>
      <w:proofErr w:type="spellStart"/>
      <w:r w:rsidRPr="00866F13">
        <w:t>CodePen</w:t>
      </w:r>
      <w:proofErr w:type="spellEnd"/>
      <w:r w:rsidRPr="00866F13">
        <w:t xml:space="preserve"> or add any external resource</w:t>
      </w:r>
    </w:p>
    <w:p w:rsidR="00866F13" w:rsidRPr="00866F13" w:rsidRDefault="00866F13" w:rsidP="007A389B">
      <w:pPr>
        <w:pStyle w:val="Bullet2"/>
        <w:spacing w:line="360" w:lineRule="auto"/>
      </w:pPr>
      <w:r w:rsidRPr="00866F13">
        <w:t xml:space="preserve">Can use any CSS preprocessor available in </w:t>
      </w:r>
      <w:proofErr w:type="spellStart"/>
      <w:r w:rsidRPr="00866F13">
        <w:t>CodePen</w:t>
      </w:r>
      <w:proofErr w:type="spellEnd"/>
    </w:p>
    <w:p w:rsidR="00866F13" w:rsidRPr="00866F13" w:rsidRDefault="00866F13" w:rsidP="007A389B">
      <w:pPr>
        <w:pStyle w:val="Bullet2"/>
        <w:spacing w:line="360" w:lineRule="auto"/>
      </w:pPr>
      <w:r w:rsidRPr="00866F13">
        <w:t xml:space="preserve">Can use any CSS libraries available in </w:t>
      </w:r>
      <w:proofErr w:type="spellStart"/>
      <w:r w:rsidRPr="00866F13">
        <w:t>CodePen</w:t>
      </w:r>
      <w:proofErr w:type="spellEnd"/>
      <w:r w:rsidRPr="00866F13">
        <w:t xml:space="preserve"> or add any external resource</w:t>
      </w:r>
    </w:p>
    <w:p w:rsidR="00866F13" w:rsidRPr="00866F13" w:rsidRDefault="00866F13" w:rsidP="007A389B">
      <w:pPr>
        <w:pStyle w:val="Bullet2"/>
        <w:spacing w:line="360" w:lineRule="auto"/>
      </w:pPr>
      <w:r w:rsidRPr="00866F13">
        <w:t xml:space="preserve">Can use any HTML preprocessor available in </w:t>
      </w:r>
      <w:proofErr w:type="spellStart"/>
      <w:r w:rsidRPr="00866F13">
        <w:t>CodePen</w:t>
      </w:r>
      <w:proofErr w:type="spellEnd"/>
    </w:p>
    <w:p w:rsidR="00866F13" w:rsidRPr="00866F13" w:rsidRDefault="00866F13" w:rsidP="007A389B">
      <w:pPr>
        <w:pStyle w:val="Bullet2"/>
        <w:spacing w:line="360" w:lineRule="auto"/>
      </w:pPr>
      <w:r w:rsidRPr="00866F13">
        <w:lastRenderedPageBreak/>
        <w:t xml:space="preserve">Include the Font Awesome icon font in your </w:t>
      </w:r>
      <w:proofErr w:type="spellStart"/>
      <w:r w:rsidRPr="00866F13">
        <w:t>CodePen</w:t>
      </w:r>
      <w:proofErr w:type="spellEnd"/>
      <w:r w:rsidRPr="00866F13">
        <w:t xml:space="preserve"> (</w:t>
      </w:r>
      <w:hyperlink r:id="rId12" w:history="1">
        <w:r w:rsidR="00742957" w:rsidRPr="003A7DB6">
          <w:rPr>
            <w:rStyle w:val="Hyperlink"/>
          </w:rPr>
          <w:t>https://cdnjs.cloudflare.com/ajax/libs/font-awesome/4.7.0/css/font-awesome.min.css</w:t>
        </w:r>
      </w:hyperlink>
      <w:r w:rsidRPr="00866F13">
        <w:t>)</w:t>
      </w:r>
      <w:r w:rsidR="00742957">
        <w:t xml:space="preserve"> </w:t>
      </w:r>
    </w:p>
    <w:p w:rsidR="00866F13" w:rsidRPr="00866F13" w:rsidRDefault="00866F13" w:rsidP="007A389B">
      <w:pPr>
        <w:pStyle w:val="Bullet2"/>
        <w:spacing w:line="360" w:lineRule="auto"/>
      </w:pPr>
      <w:r w:rsidRPr="00866F13">
        <w:t xml:space="preserve">Include the </w:t>
      </w:r>
      <w:proofErr w:type="spellStart"/>
      <w:r w:rsidRPr="00866F13">
        <w:t>Titillium</w:t>
      </w:r>
      <w:proofErr w:type="spellEnd"/>
      <w:r w:rsidRPr="00866F13">
        <w:t xml:space="preserve"> Web font from Google Fonts (</w:t>
      </w:r>
      <w:hyperlink r:id="rId13" w:history="1">
        <w:r w:rsidR="00742957" w:rsidRPr="003A7DB6">
          <w:rPr>
            <w:rStyle w:val="Hyperlink"/>
          </w:rPr>
          <w:t>https://fonts.googleapis.com/css?family=Titillium+Web:200,600</w:t>
        </w:r>
      </w:hyperlink>
      <w:r w:rsidRPr="00866F13">
        <w:t>)</w:t>
      </w:r>
      <w:r w:rsidR="00742957">
        <w:t xml:space="preserve"> </w:t>
      </w:r>
    </w:p>
    <w:p w:rsidR="00866F13" w:rsidRPr="00866F13" w:rsidRDefault="00866F13" w:rsidP="007A389B">
      <w:pPr>
        <w:pStyle w:val="Bullet2"/>
        <w:spacing w:line="360" w:lineRule="auto"/>
      </w:pPr>
      <w:r w:rsidRPr="00866F13">
        <w:t xml:space="preserve">Email the </w:t>
      </w:r>
      <w:proofErr w:type="spellStart"/>
      <w:r w:rsidRPr="00866F13">
        <w:t>CodePen</w:t>
      </w:r>
      <w:proofErr w:type="spellEnd"/>
      <w:r w:rsidRPr="00866F13">
        <w:t xml:space="preserve"> link to </w:t>
      </w:r>
      <w:hyperlink r:id="rId14" w:history="1">
        <w:r w:rsidR="00425A49">
          <w:rPr>
            <w:rStyle w:val="Hyperlink"/>
          </w:rPr>
          <w:t>zwinnie@mercurynewmedia.com</w:t>
        </w:r>
      </w:hyperlink>
      <w:r w:rsidR="00CC0DFD">
        <w:t xml:space="preserve"> </w:t>
      </w:r>
      <w:r w:rsidRPr="00866F13">
        <w:t>letting us know you're starting the test</w:t>
      </w:r>
    </w:p>
    <w:p w:rsidR="00866F13" w:rsidRPr="00866F13" w:rsidRDefault="00866F13" w:rsidP="007A389B">
      <w:pPr>
        <w:pStyle w:val="Bullet2"/>
        <w:spacing w:line="360" w:lineRule="auto"/>
      </w:pPr>
      <w:r w:rsidRPr="00866F13">
        <w:t>Take the test following the functionality/acceptance criteria below</w:t>
      </w:r>
    </w:p>
    <w:p w:rsidR="00866F13" w:rsidRPr="00866F13" w:rsidRDefault="000F6B0C" w:rsidP="007A389B">
      <w:pPr>
        <w:pStyle w:val="Bullet2"/>
        <w:spacing w:line="360" w:lineRule="auto"/>
      </w:pPr>
      <w:r>
        <w:t>The test is limited to 3</w:t>
      </w:r>
      <w:r w:rsidR="00866F13" w:rsidRPr="00866F13">
        <w:t xml:space="preserve"> hours</w:t>
      </w:r>
    </w:p>
    <w:p w:rsidR="00866F13" w:rsidRPr="00866F13" w:rsidRDefault="000F6B0C" w:rsidP="007A389B">
      <w:pPr>
        <w:pStyle w:val="Bullet2"/>
        <w:spacing w:line="360" w:lineRule="auto"/>
      </w:pPr>
      <w:r>
        <w:t>Email Mercury again when 3</w:t>
      </w:r>
      <w:r w:rsidR="00866F13" w:rsidRPr="00866F13">
        <w:t xml:space="preserve"> hours is complete</w:t>
      </w:r>
    </w:p>
    <w:p w:rsidR="00866F13" w:rsidRPr="007A389B" w:rsidRDefault="000F6B0C" w:rsidP="00866F13">
      <w:pPr>
        <w:pStyle w:val="Bullet2"/>
        <w:spacing w:line="360" w:lineRule="auto"/>
      </w:pPr>
      <w:r>
        <w:t xml:space="preserve">Do not edit your </w:t>
      </w:r>
      <w:proofErr w:type="spellStart"/>
      <w:r>
        <w:t>CodePen</w:t>
      </w:r>
      <w:proofErr w:type="spellEnd"/>
      <w:r>
        <w:t xml:space="preserve"> past 3</w:t>
      </w:r>
      <w:r w:rsidR="00866F13" w:rsidRPr="00866F13">
        <w:t xml:space="preserve"> hours</w:t>
      </w:r>
    </w:p>
    <w:p w:rsidR="00866F13" w:rsidRPr="001E2595" w:rsidRDefault="00866F13" w:rsidP="001E2595">
      <w:pPr>
        <w:pStyle w:val="Heading2"/>
      </w:pPr>
      <w:r w:rsidRPr="001E2595">
        <w:t>Functionality/Acceptance Criteria</w:t>
      </w:r>
    </w:p>
    <w:p w:rsidR="00866F13" w:rsidRPr="00866F13" w:rsidRDefault="00866F13" w:rsidP="00B541DC">
      <w:pPr>
        <w:pStyle w:val="Bullet1"/>
        <w:spacing w:line="360" w:lineRule="auto"/>
      </w:pPr>
      <w:r w:rsidRPr="00866F13">
        <w:t xml:space="preserve">Show the first 10 people from </w:t>
      </w:r>
      <w:hyperlink r:id="rId15" w:history="1">
        <w:r w:rsidR="00AB25A1" w:rsidRPr="003A7DB6">
          <w:rPr>
            <w:rStyle w:val="Hyperlink"/>
          </w:rPr>
          <w:t>http://swapi.co/api/people/</w:t>
        </w:r>
      </w:hyperlink>
      <w:r w:rsidR="00AB25A1">
        <w:t xml:space="preserve"> </w:t>
      </w:r>
    </w:p>
    <w:p w:rsidR="00866F13" w:rsidRPr="00866F13" w:rsidRDefault="00866F13" w:rsidP="00B541DC">
      <w:pPr>
        <w:pStyle w:val="Bullet2"/>
        <w:spacing w:line="360" w:lineRule="auto"/>
      </w:pPr>
      <w:r w:rsidRPr="00866F13">
        <w:t>These people should include:</w:t>
      </w:r>
    </w:p>
    <w:p w:rsidR="001E2595" w:rsidRDefault="00866F13" w:rsidP="00645FFD">
      <w:pPr>
        <w:pStyle w:val="Bullet3"/>
        <w:spacing w:line="360" w:lineRule="auto"/>
      </w:pPr>
      <w:r w:rsidRPr="00866F13">
        <w:t>Luke Skywalker</w:t>
      </w:r>
    </w:p>
    <w:p w:rsidR="001E2595" w:rsidRDefault="00866F13" w:rsidP="00645FFD">
      <w:pPr>
        <w:pStyle w:val="Bullet3"/>
        <w:spacing w:line="360" w:lineRule="auto"/>
      </w:pPr>
      <w:r w:rsidRPr="00866F13">
        <w:t>C-3PO</w:t>
      </w:r>
    </w:p>
    <w:p w:rsidR="001E2595" w:rsidRDefault="00866F13" w:rsidP="00645FFD">
      <w:pPr>
        <w:pStyle w:val="Bullet3"/>
        <w:spacing w:line="360" w:lineRule="auto"/>
      </w:pPr>
      <w:r w:rsidRPr="00866F13">
        <w:t>R2-D2</w:t>
      </w:r>
    </w:p>
    <w:p w:rsidR="001E2595" w:rsidRDefault="00866F13" w:rsidP="00645FFD">
      <w:pPr>
        <w:pStyle w:val="Bullet3"/>
        <w:spacing w:line="360" w:lineRule="auto"/>
      </w:pPr>
      <w:r w:rsidRPr="00866F13">
        <w:t>Darth Vader</w:t>
      </w:r>
    </w:p>
    <w:p w:rsidR="00866F13" w:rsidRPr="00866F13" w:rsidRDefault="00866F13" w:rsidP="00645FFD">
      <w:pPr>
        <w:pStyle w:val="Bullet3"/>
        <w:spacing w:line="360" w:lineRule="auto"/>
      </w:pPr>
      <w:r w:rsidRPr="00866F13">
        <w:t>Leia Organa</w:t>
      </w:r>
    </w:p>
    <w:p w:rsidR="00866F13" w:rsidRPr="00866F13" w:rsidRDefault="00866F13" w:rsidP="00645FFD">
      <w:pPr>
        <w:pStyle w:val="Bullet3"/>
        <w:spacing w:line="360" w:lineRule="auto"/>
      </w:pPr>
      <w:r w:rsidRPr="00866F13">
        <w:t>Owen Lars</w:t>
      </w:r>
    </w:p>
    <w:p w:rsidR="00866F13" w:rsidRPr="00866F13" w:rsidRDefault="00866F13" w:rsidP="00645FFD">
      <w:pPr>
        <w:pStyle w:val="Bullet3"/>
        <w:spacing w:line="360" w:lineRule="auto"/>
      </w:pPr>
      <w:proofErr w:type="spellStart"/>
      <w:r w:rsidRPr="00866F13">
        <w:t>Beru</w:t>
      </w:r>
      <w:proofErr w:type="spellEnd"/>
      <w:r w:rsidRPr="00866F13">
        <w:t xml:space="preserve"> </w:t>
      </w:r>
      <w:proofErr w:type="spellStart"/>
      <w:r w:rsidRPr="00866F13">
        <w:t>Whitesun</w:t>
      </w:r>
      <w:proofErr w:type="spellEnd"/>
      <w:r w:rsidRPr="00866F13">
        <w:t xml:space="preserve"> lars</w:t>
      </w:r>
    </w:p>
    <w:p w:rsidR="00866F13" w:rsidRPr="00866F13" w:rsidRDefault="00866F13" w:rsidP="00645FFD">
      <w:pPr>
        <w:pStyle w:val="Bullet3"/>
        <w:spacing w:line="360" w:lineRule="auto"/>
      </w:pPr>
      <w:r w:rsidRPr="00866F13">
        <w:t>R5-D4</w:t>
      </w:r>
    </w:p>
    <w:p w:rsidR="00866F13" w:rsidRPr="00866F13" w:rsidRDefault="00866F13" w:rsidP="00645FFD">
      <w:pPr>
        <w:pStyle w:val="Bullet3"/>
        <w:spacing w:line="360" w:lineRule="auto"/>
      </w:pPr>
      <w:r w:rsidRPr="00866F13">
        <w:t xml:space="preserve">Biggs </w:t>
      </w:r>
      <w:proofErr w:type="spellStart"/>
      <w:r w:rsidRPr="00866F13">
        <w:t>Darklighter</w:t>
      </w:r>
      <w:proofErr w:type="spellEnd"/>
    </w:p>
    <w:p w:rsidR="00866F13" w:rsidRPr="00866F13" w:rsidRDefault="00866F13" w:rsidP="00645FFD">
      <w:pPr>
        <w:pStyle w:val="Bullet3"/>
        <w:spacing w:line="360" w:lineRule="auto"/>
      </w:pPr>
      <w:r w:rsidRPr="00866F13">
        <w:t>Obi-wan Kenobi</w:t>
      </w:r>
    </w:p>
    <w:p w:rsidR="00866F13" w:rsidRPr="00866F13" w:rsidRDefault="00866F13" w:rsidP="00DC3318">
      <w:pPr>
        <w:pStyle w:val="Bullet2"/>
        <w:spacing w:line="360" w:lineRule="auto"/>
      </w:pPr>
      <w:r w:rsidRPr="00866F13">
        <w:t>Each person should show:</w:t>
      </w:r>
    </w:p>
    <w:p w:rsidR="00866F13" w:rsidRPr="00866F13" w:rsidRDefault="00866F13" w:rsidP="00DC3318">
      <w:pPr>
        <w:pStyle w:val="Bullet3"/>
        <w:spacing w:line="360" w:lineRule="auto"/>
      </w:pPr>
      <w:r w:rsidRPr="00866F13">
        <w:t>Name</w:t>
      </w:r>
    </w:p>
    <w:p w:rsidR="00866F13" w:rsidRPr="00866F13" w:rsidRDefault="00866F13" w:rsidP="00DC3318">
      <w:pPr>
        <w:pStyle w:val="Bullet3"/>
        <w:spacing w:line="360" w:lineRule="auto"/>
      </w:pPr>
      <w:r w:rsidRPr="00866F13">
        <w:t>Height</w:t>
      </w:r>
    </w:p>
    <w:p w:rsidR="00866F13" w:rsidRPr="00866F13" w:rsidRDefault="00866F13" w:rsidP="00DC3318">
      <w:pPr>
        <w:pStyle w:val="Bullet3"/>
        <w:spacing w:line="360" w:lineRule="auto"/>
      </w:pPr>
      <w:r w:rsidRPr="00866F13">
        <w:t>Mass</w:t>
      </w:r>
    </w:p>
    <w:p w:rsidR="00866F13" w:rsidRPr="00866F13" w:rsidRDefault="00866F13" w:rsidP="00DC3318">
      <w:pPr>
        <w:pStyle w:val="Bullet3"/>
        <w:spacing w:line="360" w:lineRule="auto"/>
      </w:pPr>
      <w:r w:rsidRPr="00866F13">
        <w:t>Gender</w:t>
      </w:r>
    </w:p>
    <w:p w:rsidR="00866F13" w:rsidRPr="00866F13" w:rsidRDefault="00866F13" w:rsidP="00DC3318">
      <w:pPr>
        <w:pStyle w:val="Bullet3"/>
        <w:spacing w:line="360" w:lineRule="auto"/>
      </w:pPr>
      <w:r w:rsidRPr="00866F13">
        <w:t>Species</w:t>
      </w:r>
    </w:p>
    <w:p w:rsidR="00866F13" w:rsidRPr="00866F13" w:rsidRDefault="00866F13" w:rsidP="00DC3318">
      <w:pPr>
        <w:pStyle w:val="Bullet3"/>
        <w:numPr>
          <w:ilvl w:val="3"/>
          <w:numId w:val="17"/>
        </w:numPr>
        <w:spacing w:line="360" w:lineRule="auto"/>
      </w:pPr>
      <w:r w:rsidRPr="00866F13">
        <w:t>If a droid, show the Font Awesome Android icon</w:t>
      </w:r>
    </w:p>
    <w:p w:rsidR="00866F13" w:rsidRPr="00866F13" w:rsidRDefault="00866F13" w:rsidP="00DC3318">
      <w:pPr>
        <w:pStyle w:val="Bullet3"/>
        <w:numPr>
          <w:ilvl w:val="3"/>
          <w:numId w:val="17"/>
        </w:numPr>
        <w:spacing w:line="360" w:lineRule="auto"/>
      </w:pPr>
      <w:r w:rsidRPr="00866F13">
        <w:t>If a human, show the Font Awesome user circle icon</w:t>
      </w:r>
    </w:p>
    <w:p w:rsidR="00866F13" w:rsidRPr="00866F13" w:rsidRDefault="00866F13" w:rsidP="00DC3318">
      <w:pPr>
        <w:pStyle w:val="Bullet3"/>
        <w:numPr>
          <w:ilvl w:val="3"/>
          <w:numId w:val="17"/>
        </w:numPr>
        <w:spacing w:line="360" w:lineRule="auto"/>
      </w:pPr>
      <w:r w:rsidRPr="00866F13">
        <w:t>If any other species, show the Font Awesome question mark</w:t>
      </w:r>
    </w:p>
    <w:p w:rsidR="00866F13" w:rsidRPr="00866F13" w:rsidRDefault="00866F13" w:rsidP="00DC3318">
      <w:pPr>
        <w:pStyle w:val="Bullet1"/>
        <w:spacing w:line="360" w:lineRule="auto"/>
      </w:pPr>
      <w:r w:rsidRPr="00866F13">
        <w:t>Show error state if the API is down</w:t>
      </w:r>
    </w:p>
    <w:p w:rsidR="00866F13" w:rsidRPr="00866F13" w:rsidRDefault="00866F13" w:rsidP="00DC3318">
      <w:pPr>
        <w:pStyle w:val="Bullet2"/>
        <w:spacing w:line="360" w:lineRule="auto"/>
      </w:pPr>
      <w:r w:rsidRPr="00866F13">
        <w:lastRenderedPageBreak/>
        <w:t>Show the Font Awesome exclamation circle icon</w:t>
      </w:r>
    </w:p>
    <w:p w:rsidR="00866F13" w:rsidRPr="00866F13" w:rsidRDefault="00866F13" w:rsidP="005D1356">
      <w:pPr>
        <w:pStyle w:val="Bullet1"/>
        <w:spacing w:line="360" w:lineRule="auto"/>
      </w:pPr>
      <w:r w:rsidRPr="00866F13">
        <w:t>Search (by name) and show the first results page from https://swapi.co/api/people/?search=. Example query would be https://swapi.co/api/people/?search=luke, which returns 1 result (Luke Skywalker)</w:t>
      </w:r>
    </w:p>
    <w:p w:rsidR="00866F13" w:rsidRPr="00866F13" w:rsidRDefault="00866F13" w:rsidP="005D1356">
      <w:pPr>
        <w:pStyle w:val="Bullet2"/>
        <w:spacing w:line="360" w:lineRule="auto"/>
      </w:pPr>
      <w:r w:rsidRPr="00866F13">
        <w:t>Show the loading state while the request is processing</w:t>
      </w:r>
    </w:p>
    <w:p w:rsidR="00866F13" w:rsidRPr="00866F13" w:rsidRDefault="00866F13" w:rsidP="005D1356">
      <w:pPr>
        <w:pStyle w:val="Bullet3"/>
        <w:spacing w:line="360" w:lineRule="auto"/>
      </w:pPr>
      <w:r w:rsidRPr="00866F13">
        <w:t>Show the Font Awesome spinner icon</w:t>
      </w:r>
    </w:p>
    <w:p w:rsidR="00866F13" w:rsidRPr="00866F13" w:rsidRDefault="00866F13" w:rsidP="005D1356">
      <w:pPr>
        <w:pStyle w:val="Bullet2"/>
        <w:spacing w:line="360" w:lineRule="auto"/>
      </w:pPr>
      <w:r w:rsidRPr="00866F13">
        <w:t>The search results list should look like the default 10 people shown</w:t>
      </w:r>
    </w:p>
    <w:p w:rsidR="00866F13" w:rsidRPr="00866F13" w:rsidRDefault="00866F13" w:rsidP="005D1356">
      <w:pPr>
        <w:pStyle w:val="Bullet2"/>
        <w:spacing w:line="360" w:lineRule="auto"/>
      </w:pPr>
      <w:r w:rsidRPr="00866F13">
        <w:t>Display the current search query in the search input</w:t>
      </w:r>
    </w:p>
    <w:p w:rsidR="00866F13" w:rsidRPr="00866F13" w:rsidRDefault="00866F13" w:rsidP="005D1356">
      <w:pPr>
        <w:pStyle w:val="Bullet2"/>
        <w:spacing w:line="360" w:lineRule="auto"/>
      </w:pPr>
      <w:r w:rsidRPr="00866F13">
        <w:t>Searching should clear the sorting selection</w:t>
      </w:r>
    </w:p>
    <w:p w:rsidR="00866F13" w:rsidRPr="00866F13" w:rsidRDefault="00866F13" w:rsidP="005D1356">
      <w:pPr>
        <w:pStyle w:val="Bullet2"/>
        <w:spacing w:line="360" w:lineRule="auto"/>
      </w:pPr>
      <w:r w:rsidRPr="00866F13">
        <w:t>Clearing the search input should show the first 10 people again</w:t>
      </w:r>
    </w:p>
    <w:p w:rsidR="00866F13" w:rsidRPr="00866F13" w:rsidRDefault="00866F13" w:rsidP="005D1356">
      <w:pPr>
        <w:pStyle w:val="Bullet1"/>
        <w:spacing w:line="360" w:lineRule="auto"/>
      </w:pPr>
      <w:r w:rsidRPr="00866F13">
        <w:t>Show empty state if there's no results from the search API</w:t>
      </w:r>
    </w:p>
    <w:p w:rsidR="00866F13" w:rsidRPr="00866F13" w:rsidRDefault="00866F13" w:rsidP="005D1356">
      <w:pPr>
        <w:pStyle w:val="Bullet2"/>
        <w:spacing w:line="360" w:lineRule="auto"/>
      </w:pPr>
      <w:r w:rsidRPr="00866F13">
        <w:t>Show the Font Awesome warning icon</w:t>
      </w:r>
    </w:p>
    <w:p w:rsidR="00866F13" w:rsidRPr="00866F13" w:rsidRDefault="00866F13" w:rsidP="005D1356">
      <w:pPr>
        <w:pStyle w:val="Bullet1"/>
        <w:spacing w:line="360" w:lineRule="auto"/>
      </w:pPr>
      <w:r w:rsidRPr="00866F13">
        <w:t>Sort the order of the results currently shown by name (A to Z, or Z to A)</w:t>
      </w:r>
    </w:p>
    <w:p w:rsidR="00866F13" w:rsidRPr="00866F13" w:rsidRDefault="00866F13" w:rsidP="005D1356">
      <w:pPr>
        <w:pStyle w:val="Bullet2"/>
        <w:spacing w:line="360" w:lineRule="auto"/>
      </w:pPr>
      <w:r w:rsidRPr="00866F13">
        <w:t>The first option value should be empty, and if chosen, clear sorting back to no sort</w:t>
      </w:r>
    </w:p>
    <w:p w:rsidR="00866F13" w:rsidRPr="00816497" w:rsidRDefault="00866F13" w:rsidP="00866F13">
      <w:pPr>
        <w:pStyle w:val="Bullet2"/>
        <w:spacing w:line="360" w:lineRule="auto"/>
      </w:pPr>
      <w:r w:rsidRPr="00866F13">
        <w:t>Searching should clear the sorting selection</w:t>
      </w:r>
    </w:p>
    <w:p w:rsidR="00866F13" w:rsidRPr="00866F13" w:rsidRDefault="00866F13" w:rsidP="001E2595">
      <w:pPr>
        <w:pStyle w:val="Heading3"/>
      </w:pPr>
      <w:r w:rsidRPr="00866F13">
        <w:t>Extra Credit</w:t>
      </w:r>
    </w:p>
    <w:p w:rsidR="00866F13" w:rsidRPr="00866F13" w:rsidRDefault="00866F13" w:rsidP="003F6F25">
      <w:pPr>
        <w:pStyle w:val="Bullet1"/>
      </w:pPr>
      <w:r w:rsidRPr="00866F13">
        <w:t>Pagination for the basic list</w:t>
      </w:r>
    </w:p>
    <w:p w:rsidR="00866F13" w:rsidRPr="00866F13" w:rsidRDefault="00866F13" w:rsidP="003F6F25">
      <w:pPr>
        <w:pStyle w:val="Bullet1"/>
      </w:pPr>
      <w:r w:rsidRPr="00866F13">
        <w:t>Pagination for search results</w:t>
      </w:r>
    </w:p>
    <w:p w:rsidR="00104139" w:rsidRPr="001E2595" w:rsidRDefault="00866F13" w:rsidP="003F6F25">
      <w:pPr>
        <w:pStyle w:val="Bullet1"/>
        <w:rPr>
          <w:rFonts w:asciiTheme="minorHAnsi" w:hAnsiTheme="minorHAnsi"/>
          <w:color w:val="333333"/>
        </w:rPr>
      </w:pPr>
      <w:r w:rsidRPr="00866F13">
        <w:t>Show the number of results (i.e., 10 of 87)</w:t>
      </w:r>
    </w:p>
    <w:sectPr w:rsidR="00104139" w:rsidRPr="001E2595" w:rsidSect="009F1502">
      <w:headerReference w:type="default" r:id="rId16"/>
      <w:footerReference w:type="default" r:id="rId17"/>
      <w:pgSz w:w="12240" w:h="15840" w:code="1"/>
      <w:pgMar w:top="1872" w:right="1152" w:bottom="1440" w:left="1152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7883" w:rsidRDefault="00137883" w:rsidP="00244C24">
      <w:r>
        <w:separator/>
      </w:r>
    </w:p>
  </w:endnote>
  <w:endnote w:type="continuationSeparator" w:id="0">
    <w:p w:rsidR="00137883" w:rsidRDefault="00137883" w:rsidP="00244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ade Gothic LT Std">
    <w:altName w:val="Malgun Gothic"/>
    <w:panose1 w:val="00000500000000000000"/>
    <w:charset w:val="00"/>
    <w:family w:val="modern"/>
    <w:notTrueType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ade Gothic LT Std Cn">
    <w:panose1 w:val="00000506000000000000"/>
    <w:charset w:val="00"/>
    <w:family w:val="modern"/>
    <w:notTrueType/>
    <w:pitch w:val="variable"/>
    <w:sig w:usb0="800000AF" w:usb1="40002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ade Gothic LT Std Bold">
    <w:panose1 w:val="00000800000000000000"/>
    <w:charset w:val="00"/>
    <w:family w:val="modern"/>
    <w:notTrueType/>
    <w:pitch w:val="variable"/>
    <w:sig w:usb0="800000AF" w:usb1="4000204A" w:usb2="00000000" w:usb3="00000000" w:csb0="00000001" w:csb1="00000000"/>
  </w:font>
  <w:font w:name="Helvetica"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7476" w:rsidRDefault="00A57476">
    <w:pPr>
      <w:pStyle w:val="Footer"/>
    </w:pPr>
    <w:r>
      <w:rPr>
        <w:b/>
        <w:noProof/>
        <w:szCs w:val="22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C1002B2" wp14:editId="64A6388C">
              <wp:simplePos x="0" y="0"/>
              <wp:positionH relativeFrom="column">
                <wp:posOffset>5793105</wp:posOffset>
              </wp:positionH>
              <wp:positionV relativeFrom="paragraph">
                <wp:posOffset>-9093</wp:posOffset>
              </wp:positionV>
              <wp:extent cx="400050" cy="247650"/>
              <wp:effectExtent l="0" t="0" r="0" b="0"/>
              <wp:wrapNone/>
              <wp:docPr id="1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" cy="247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57476" w:rsidRPr="00F93B3F" w:rsidRDefault="00A57476" w:rsidP="00A57476">
                          <w:pPr>
                            <w:pStyle w:val="FooterPrimary"/>
                            <w:rPr>
                              <w:b/>
                              <w:color w:val="F2F2F2" w:themeColor="background1"/>
                              <w:sz w:val="22"/>
                              <w:szCs w:val="22"/>
                            </w:rPr>
                          </w:pPr>
                          <w:r w:rsidRPr="00F93B3F">
                            <w:rPr>
                              <w:b/>
                              <w:color w:val="F2F2F2" w:themeColor="background1"/>
                              <w:sz w:val="22"/>
                              <w:szCs w:val="22"/>
                            </w:rPr>
                            <w:fldChar w:fldCharType="begin"/>
                          </w:r>
                          <w:r w:rsidRPr="00F93B3F">
                            <w:rPr>
                              <w:b/>
                              <w:color w:val="F2F2F2" w:themeColor="background1"/>
                              <w:sz w:val="22"/>
                              <w:szCs w:val="22"/>
                            </w:rPr>
                            <w:instrText xml:space="preserve"> PAGE </w:instrText>
                          </w:r>
                          <w:r w:rsidRPr="00F93B3F">
                            <w:rPr>
                              <w:b/>
                              <w:color w:val="F2F2F2" w:themeColor="background1"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3F2A89">
                            <w:rPr>
                              <w:b/>
                              <w:noProof/>
                              <w:color w:val="F2F2F2" w:themeColor="background1"/>
                              <w:sz w:val="22"/>
                              <w:szCs w:val="22"/>
                            </w:rPr>
                            <w:t>3</w:t>
                          </w:r>
                          <w:r w:rsidRPr="00F93B3F">
                            <w:rPr>
                              <w:b/>
                              <w:color w:val="F2F2F2" w:themeColor="background1"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C1002B2" id="_x0000_t202" coordsize="21600,21600" o:spt="202" path="m,l,21600r21600,l21600,xe">
              <v:stroke joinstyle="miter"/>
              <v:path gradientshapeok="t" o:connecttype="rect"/>
            </v:shapetype>
            <v:shape id="Text Box 39" o:spid="_x0000_s1026" type="#_x0000_t202" style="position:absolute;margin-left:456.15pt;margin-top:-.7pt;width:31.5pt;height:1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" filled="f" stroked="f">
              <v:textbox>
                <w:txbxContent>
                  <w:p w:rsidR="00A57476" w:rsidRPr="00F93B3F" w:rsidRDefault="00A57476" w:rsidP="00A57476">
                    <w:pPr>
                      <w:pStyle w:val="FooterPrimary"/>
                      <w:rPr>
                        <w:b/>
                        <w:color w:val="F2F2F2" w:themeColor="background1"/>
                        <w:sz w:val="22"/>
                        <w:szCs w:val="22"/>
                      </w:rPr>
                    </w:pPr>
                    <w:r w:rsidRPr="00F93B3F">
                      <w:rPr>
                        <w:b/>
                        <w:color w:val="F2F2F2" w:themeColor="background1"/>
                        <w:sz w:val="22"/>
                        <w:szCs w:val="22"/>
                      </w:rPr>
                      <w:fldChar w:fldCharType="begin"/>
                    </w:r>
                    <w:r w:rsidRPr="00F93B3F">
                      <w:rPr>
                        <w:b/>
                        <w:color w:val="F2F2F2" w:themeColor="background1"/>
                        <w:sz w:val="22"/>
                        <w:szCs w:val="22"/>
                      </w:rPr>
                      <w:instrText xml:space="preserve"> PAGE </w:instrText>
                    </w:r>
                    <w:r w:rsidRPr="00F93B3F">
                      <w:rPr>
                        <w:b/>
                        <w:color w:val="F2F2F2" w:themeColor="background1"/>
                        <w:sz w:val="22"/>
                        <w:szCs w:val="22"/>
                      </w:rPr>
                      <w:fldChar w:fldCharType="separate"/>
                    </w:r>
                    <w:r w:rsidR="003F2A89">
                      <w:rPr>
                        <w:b/>
                        <w:noProof/>
                        <w:color w:val="F2F2F2" w:themeColor="background1"/>
                        <w:sz w:val="22"/>
                        <w:szCs w:val="22"/>
                      </w:rPr>
                      <w:t>3</w:t>
                    </w:r>
                    <w:r w:rsidRPr="00F93B3F">
                      <w:rPr>
                        <w:b/>
                        <w:color w:val="F2F2F2" w:themeColor="background1"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Arial Narrow" w:hAnsi="Arial Narrow"/>
        <w:noProof/>
        <w:szCs w:val="18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504A72C" wp14:editId="7B792D64">
              <wp:simplePos x="0" y="0"/>
              <wp:positionH relativeFrom="column">
                <wp:posOffset>-100330</wp:posOffset>
              </wp:positionH>
              <wp:positionV relativeFrom="paragraph">
                <wp:posOffset>-82550</wp:posOffset>
              </wp:positionV>
              <wp:extent cx="5285232" cy="694944"/>
              <wp:effectExtent l="0" t="0" r="0" b="0"/>
              <wp:wrapNone/>
              <wp:docPr id="3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85232" cy="69494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57476" w:rsidRPr="00E115B9" w:rsidRDefault="00A57476" w:rsidP="00E115B9">
                          <w:pPr>
                            <w:pStyle w:val="FooterPrimary"/>
                            <w:rPr>
                              <w:noProof/>
                              <w:color w:val="F2F2F2" w:themeColor="background1"/>
                            </w:rPr>
                          </w:pPr>
                          <w:r w:rsidRPr="00F93B3F">
                            <w:rPr>
                              <w:color w:val="F2F2F2" w:themeColor="background1"/>
                            </w:rPr>
                            <w:t xml:space="preserve">PRIVILEGED AND CONFIDENTIAL </w:t>
                          </w:r>
                          <w:r w:rsidRPr="00F93B3F">
                            <w:rPr>
                              <w:rStyle w:val="MNMTrialFooterChar"/>
                              <w:color w:val="F2F2F2" w:themeColor="background1"/>
                              <w:szCs w:val="18"/>
                            </w:rPr>
                            <w:fldChar w:fldCharType="begin"/>
                          </w:r>
                          <w:r w:rsidRPr="00F93B3F">
                            <w:rPr>
                              <w:rStyle w:val="MNMTrialFooterChar"/>
                              <w:color w:val="F2F2F2" w:themeColor="background1"/>
                              <w:szCs w:val="18"/>
                            </w:rPr>
                            <w:instrText xml:space="preserve"> DATE \@ "M/d/yyyy" </w:instrText>
                          </w:r>
                          <w:r w:rsidRPr="00F93B3F">
                            <w:rPr>
                              <w:rStyle w:val="MNMTrialFooterChar"/>
                              <w:color w:val="F2F2F2" w:themeColor="background1"/>
                              <w:szCs w:val="18"/>
                            </w:rPr>
                            <w:fldChar w:fldCharType="separate"/>
                          </w:r>
                          <w:r w:rsidR="00957F07">
                            <w:rPr>
                              <w:rStyle w:val="MNMTrialFooterChar"/>
                              <w:color w:val="F2F2F2" w:themeColor="background1"/>
                              <w:szCs w:val="18"/>
                            </w:rPr>
                            <w:t>2/15/2018</w:t>
                          </w:r>
                          <w:r w:rsidRPr="00F93B3F">
                            <w:rPr>
                              <w:rStyle w:val="MNMTrialFooterChar"/>
                              <w:color w:val="F2F2F2" w:themeColor="background1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504A72C" id="Text Box 36" o:spid="_x0000_s1027" type="#_x0000_t202" style="position:absolute;margin-left:-7.9pt;margin-top:-6.5pt;width:416.15pt;height:54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Ki4uQIAAME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" filled="f" stroked="f">
              <v:textbox>
                <w:txbxContent>
                  <w:p w:rsidR="00A57476" w:rsidRPr="00E115B9" w:rsidRDefault="00A57476" w:rsidP="00E115B9">
                    <w:pPr>
                      <w:pStyle w:val="FooterPrimary"/>
                      <w:rPr>
                        <w:noProof/>
                        <w:color w:val="F2F2F2" w:themeColor="background1"/>
                      </w:rPr>
                    </w:pPr>
                    <w:r w:rsidRPr="00F93B3F">
                      <w:rPr>
                        <w:color w:val="F2F2F2" w:themeColor="background1"/>
                      </w:rPr>
                      <w:t xml:space="preserve">PRIVILEGED AND CONFIDENTIAL </w:t>
                    </w:r>
                    <w:r w:rsidRPr="00F93B3F">
                      <w:rPr>
                        <w:rStyle w:val="MNMTrialFooterChar"/>
                        <w:color w:val="F2F2F2" w:themeColor="background1"/>
                        <w:szCs w:val="18"/>
                      </w:rPr>
                      <w:fldChar w:fldCharType="begin"/>
                    </w:r>
                    <w:r w:rsidRPr="00F93B3F">
                      <w:rPr>
                        <w:rStyle w:val="MNMTrialFooterChar"/>
                        <w:color w:val="F2F2F2" w:themeColor="background1"/>
                        <w:szCs w:val="18"/>
                      </w:rPr>
                      <w:instrText xml:space="preserve"> DATE \@ "M/d/yyyy" </w:instrText>
                    </w:r>
                    <w:r w:rsidRPr="00F93B3F">
                      <w:rPr>
                        <w:rStyle w:val="MNMTrialFooterChar"/>
                        <w:color w:val="F2F2F2" w:themeColor="background1"/>
                        <w:szCs w:val="18"/>
                      </w:rPr>
                      <w:fldChar w:fldCharType="separate"/>
                    </w:r>
                    <w:r w:rsidR="00957F07">
                      <w:rPr>
                        <w:rStyle w:val="MNMTrialFooterChar"/>
                        <w:color w:val="F2F2F2" w:themeColor="background1"/>
                        <w:szCs w:val="18"/>
                      </w:rPr>
                      <w:t>2/15/2018</w:t>
                    </w:r>
                    <w:r w:rsidRPr="00F93B3F">
                      <w:rPr>
                        <w:rStyle w:val="MNMTrialFooterChar"/>
                        <w:color w:val="F2F2F2" w:themeColor="background1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rade Gothic LT Std Cn" w:hAnsi="Trade Gothic LT Std Cn"/>
        <w:noProof/>
        <w:sz w:val="22"/>
        <w:szCs w:val="22"/>
      </w:rPr>
      <w:drawing>
        <wp:anchor distT="0" distB="0" distL="114300" distR="114300" simplePos="0" relativeHeight="251661312" behindDoc="1" locked="0" layoutInCell="1" allowOverlap="1" wp14:anchorId="4D89D404" wp14:editId="4054A10D">
          <wp:simplePos x="0" y="0"/>
          <wp:positionH relativeFrom="column">
            <wp:posOffset>-969010</wp:posOffset>
          </wp:positionH>
          <wp:positionV relativeFrom="paragraph">
            <wp:posOffset>-301625</wp:posOffset>
          </wp:positionV>
          <wp:extent cx="8750808" cy="914453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NM-WordDocs-2012-Final Footer-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50808" cy="91445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7883" w:rsidRDefault="00137883" w:rsidP="00244C24">
      <w:r>
        <w:separator/>
      </w:r>
    </w:p>
  </w:footnote>
  <w:footnote w:type="continuationSeparator" w:id="0">
    <w:p w:rsidR="00137883" w:rsidRDefault="00137883" w:rsidP="00244C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5345" w:rsidRPr="00551A25" w:rsidRDefault="00705345" w:rsidP="00705345">
    <w:pPr>
      <w:pStyle w:val="HeaderPrimary"/>
    </w:pPr>
    <w:r>
      <w:drawing>
        <wp:anchor distT="0" distB="0" distL="114300" distR="114300" simplePos="0" relativeHeight="251659264" behindDoc="0" locked="0" layoutInCell="1" allowOverlap="1" wp14:anchorId="68E97C3D" wp14:editId="60502366">
          <wp:simplePos x="0" y="0"/>
          <wp:positionH relativeFrom="column">
            <wp:posOffset>-55245</wp:posOffset>
          </wp:positionH>
          <wp:positionV relativeFrom="paragraph">
            <wp:posOffset>-38100</wp:posOffset>
          </wp:positionV>
          <wp:extent cx="1663065" cy="476250"/>
          <wp:effectExtent l="0" t="0" r="0" b="0"/>
          <wp:wrapNone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3065" cy="476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C3648">
      <w:t xml:space="preserve"> </w:t>
    </w:r>
    <w:r w:rsidR="003F2A89">
      <w:t>Front End Dev</w:t>
    </w:r>
    <w:r w:rsidR="00BD06C9">
      <w:t xml:space="preserve"> Test</w:t>
    </w:r>
  </w:p>
  <w:p w:rsidR="005B40A9" w:rsidRPr="00210B2B" w:rsidRDefault="005B40A9" w:rsidP="00210B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34.5pt;height:40.5pt" o:bullet="t">
        <v:imagedata r:id="rId1" o:title="arrow-bullet4"/>
      </v:shape>
    </w:pict>
  </w:numPicBullet>
  <w:numPicBullet w:numPicBulletId="1">
    <w:pict>
      <v:shape id="_x0000_i1034" type="#_x0000_t75" style="width:34.5pt;height:40.5pt" o:bullet="t">
        <v:imagedata r:id="rId2" o:title="PPTArrowBullet"/>
      </v:shape>
    </w:pict>
  </w:numPicBullet>
  <w:abstractNum w:abstractNumId="0" w15:restartNumberingAfterBreak="0">
    <w:nsid w:val="FFFFFF89"/>
    <w:multiLevelType w:val="singleLevel"/>
    <w:tmpl w:val="D9F6755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D333A8"/>
    <w:multiLevelType w:val="multilevel"/>
    <w:tmpl w:val="53462892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73C168"/>
      </w:rPr>
    </w:lvl>
    <w:lvl w:ilvl="2">
      <w:start w:val="1"/>
      <w:numFmt w:val="bullet"/>
      <w:lvlText w:val=""/>
      <w:lvlJc w:val="left"/>
      <w:pPr>
        <w:ind w:left="1800" w:hanging="360"/>
      </w:pPr>
      <w:rPr>
        <w:rFonts w:ascii="Wingdings" w:hAnsi="Wingdings" w:hint="default"/>
        <w:color w:val="73C168"/>
      </w:rPr>
    </w:lvl>
    <w:lvl w:ilvl="3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026917AE"/>
    <w:multiLevelType w:val="multilevel"/>
    <w:tmpl w:val="575A7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275F85"/>
    <w:multiLevelType w:val="multilevel"/>
    <w:tmpl w:val="6CE4C978"/>
    <w:styleLink w:val="BulletedList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73C168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DD2F46"/>
    <w:multiLevelType w:val="multilevel"/>
    <w:tmpl w:val="5BF2D0D2"/>
    <w:styleLink w:val="BulletList3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4E964A9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9311FFE"/>
    <w:multiLevelType w:val="multilevel"/>
    <w:tmpl w:val="36BA0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491104"/>
    <w:multiLevelType w:val="hybridMultilevel"/>
    <w:tmpl w:val="D27EE8DE"/>
    <w:lvl w:ilvl="0" w:tplc="61A2DC18">
      <w:start w:val="1"/>
      <w:numFmt w:val="decimal"/>
      <w:pStyle w:val="Header1Numbered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6A05D2"/>
    <w:multiLevelType w:val="multilevel"/>
    <w:tmpl w:val="E48EADE6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73C168"/>
      </w:rPr>
    </w:lvl>
    <w:lvl w:ilvl="2">
      <w:start w:val="1"/>
      <w:numFmt w:val="bullet"/>
      <w:lvlText w:val=""/>
      <w:lvlJc w:val="left"/>
      <w:pPr>
        <w:ind w:left="1800" w:hanging="360"/>
      </w:pPr>
      <w:rPr>
        <w:rFonts w:ascii="Wingdings" w:hAnsi="Wingdings" w:hint="default"/>
        <w:color w:val="73C168"/>
      </w:rPr>
    </w:lvl>
    <w:lvl w:ilvl="3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9" w15:restartNumberingAfterBreak="0">
    <w:nsid w:val="2335574E"/>
    <w:multiLevelType w:val="multilevel"/>
    <w:tmpl w:val="E988A82E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73C168"/>
      </w:rPr>
    </w:lvl>
    <w:lvl w:ilvl="2">
      <w:start w:val="1"/>
      <w:numFmt w:val="bullet"/>
      <w:lvlText w:val=""/>
      <w:lvlJc w:val="left"/>
      <w:pPr>
        <w:ind w:left="1800" w:hanging="360"/>
      </w:pPr>
      <w:rPr>
        <w:rFonts w:ascii="Wingdings" w:hAnsi="Wingdings" w:hint="default"/>
        <w:color w:val="73C168"/>
      </w:rPr>
    </w:lvl>
    <w:lvl w:ilvl="3">
      <w:start w:val="1"/>
      <w:numFmt w:val="bullet"/>
      <w:lvlText w:val="–"/>
      <w:lvlJc w:val="left"/>
      <w:pPr>
        <w:ind w:left="3168" w:hanging="360"/>
      </w:pPr>
      <w:rPr>
        <w:rFonts w:ascii="Trade Gothic LT Std" w:hAnsi="Trade Gothic LT Std" w:hint="default"/>
        <w:color w:val="73C168" w:themeColor="accent1"/>
      </w:rPr>
    </w:lvl>
    <w:lvl w:ilvl="4">
      <w:start w:val="1"/>
      <w:numFmt w:val="bullet"/>
      <w:lvlText w:val="o"/>
      <w:lvlJc w:val="left"/>
      <w:pPr>
        <w:ind w:left="3888" w:hanging="360"/>
      </w:pPr>
      <w:rPr>
        <w:rFonts w:ascii="Courier New" w:hAnsi="Courier New" w:hint="default"/>
        <w:color w:val="73C168" w:themeColor="accent1"/>
      </w:rPr>
    </w:lvl>
    <w:lvl w:ilvl="5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  <w:color w:val="73C168" w:themeColor="accent1"/>
      </w:rPr>
    </w:lvl>
    <w:lvl w:ilvl="6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  <w:color w:val="73C168" w:themeColor="accent1"/>
      </w:rPr>
    </w:lvl>
    <w:lvl w:ilvl="7">
      <w:start w:val="1"/>
      <w:numFmt w:val="bullet"/>
      <w:lvlText w:val="–"/>
      <w:lvlJc w:val="left"/>
      <w:pPr>
        <w:ind w:left="6048" w:hanging="360"/>
      </w:pPr>
      <w:rPr>
        <w:rFonts w:ascii="Trade Gothic LT Std" w:hAnsi="Trade Gothic LT Std" w:hint="default"/>
        <w:color w:val="73C168" w:themeColor="accent1"/>
      </w:rPr>
    </w:lvl>
    <w:lvl w:ilvl="8">
      <w:start w:val="1"/>
      <w:numFmt w:val="bullet"/>
      <w:lvlText w:val="o"/>
      <w:lvlJc w:val="left"/>
      <w:pPr>
        <w:ind w:left="6768" w:hanging="360"/>
      </w:pPr>
      <w:rPr>
        <w:rFonts w:ascii="Courier New" w:hAnsi="Courier New" w:hint="default"/>
        <w:color w:val="73C168" w:themeColor="accent1"/>
      </w:rPr>
    </w:lvl>
  </w:abstractNum>
  <w:abstractNum w:abstractNumId="10" w15:restartNumberingAfterBreak="0">
    <w:nsid w:val="25D52420"/>
    <w:multiLevelType w:val="multilevel"/>
    <w:tmpl w:val="B2FCE49C"/>
    <w:styleLink w:val="MNMBullet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Trade Gothic LT Std" w:hAnsi="Trade Gothic LT Std"/>
        <w:sz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584CB4"/>
    <w:multiLevelType w:val="hybridMultilevel"/>
    <w:tmpl w:val="5C28EB12"/>
    <w:lvl w:ilvl="0" w:tplc="6A8271E8">
      <w:start w:val="1"/>
      <w:numFmt w:val="decimal"/>
      <w:lvlText w:val="%1."/>
      <w:lvlJc w:val="left"/>
      <w:pPr>
        <w:ind w:left="720" w:hanging="360"/>
      </w:pPr>
      <w:rPr>
        <w:rFonts w:ascii="Trade Gothic LT Std" w:hAnsi="Trade Gothic LT Std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D97069"/>
    <w:multiLevelType w:val="hybridMultilevel"/>
    <w:tmpl w:val="7026DEA0"/>
    <w:lvl w:ilvl="0" w:tplc="9CFCF404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4C773B1"/>
    <w:multiLevelType w:val="multilevel"/>
    <w:tmpl w:val="925C3950"/>
    <w:lvl w:ilvl="0">
      <w:start w:val="1"/>
      <w:numFmt w:val="bullet"/>
      <w:pStyle w:val="Bullet1"/>
      <w:lvlText w:val=""/>
      <w:lvlPicBulletId w:val="0"/>
      <w:lvlJc w:val="left"/>
      <w:pPr>
        <w:ind w:left="720" w:hanging="288"/>
      </w:pPr>
      <w:rPr>
        <w:rFonts w:ascii="Symbol" w:hAnsi="Symbol" w:hint="default"/>
        <w:color w:val="auto"/>
      </w:rPr>
    </w:lvl>
    <w:lvl w:ilvl="1">
      <w:start w:val="1"/>
      <w:numFmt w:val="bullet"/>
      <w:pStyle w:val="Bullet2"/>
      <w:lvlText w:val=""/>
      <w:lvlJc w:val="left"/>
      <w:pPr>
        <w:tabs>
          <w:tab w:val="num" w:pos="1152"/>
        </w:tabs>
        <w:ind w:left="1440" w:hanging="288"/>
      </w:pPr>
      <w:rPr>
        <w:rFonts w:ascii="Wingdings" w:hAnsi="Wingdings" w:hint="default"/>
        <w:color w:val="73C168"/>
      </w:rPr>
    </w:lvl>
    <w:lvl w:ilvl="2">
      <w:start w:val="1"/>
      <w:numFmt w:val="bullet"/>
      <w:pStyle w:val="Bullet3"/>
      <w:lvlText w:val=""/>
      <w:lvlJc w:val="left"/>
      <w:pPr>
        <w:ind w:left="1944" w:hanging="360"/>
      </w:pPr>
      <w:rPr>
        <w:rFonts w:ascii="Wingdings" w:hAnsi="Wingdings" w:hint="default"/>
        <w:color w:val="73C168"/>
      </w:rPr>
    </w:lvl>
    <w:lvl w:ilvl="3">
      <w:start w:val="1"/>
      <w:numFmt w:val="bullet"/>
      <w:lvlText w:val="–"/>
      <w:lvlJc w:val="left"/>
      <w:pPr>
        <w:ind w:left="3168" w:hanging="360"/>
      </w:pPr>
      <w:rPr>
        <w:rFonts w:ascii="Trade Gothic LT Std" w:hAnsi="Trade Gothic LT Std" w:hint="default"/>
        <w:color w:val="73C168" w:themeColor="accent1"/>
      </w:rPr>
    </w:lvl>
    <w:lvl w:ilvl="4">
      <w:start w:val="1"/>
      <w:numFmt w:val="bullet"/>
      <w:lvlText w:val="o"/>
      <w:lvlJc w:val="left"/>
      <w:pPr>
        <w:ind w:left="3888" w:hanging="360"/>
      </w:pPr>
      <w:rPr>
        <w:rFonts w:ascii="Courier New" w:hAnsi="Courier New" w:hint="default"/>
        <w:color w:val="73C168" w:themeColor="accent1"/>
      </w:rPr>
    </w:lvl>
    <w:lvl w:ilvl="5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  <w:color w:val="73C168" w:themeColor="accent1"/>
      </w:rPr>
    </w:lvl>
    <w:lvl w:ilvl="6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  <w:color w:val="73C168" w:themeColor="accent1"/>
      </w:rPr>
    </w:lvl>
    <w:lvl w:ilvl="7">
      <w:start w:val="1"/>
      <w:numFmt w:val="bullet"/>
      <w:lvlText w:val="–"/>
      <w:lvlJc w:val="left"/>
      <w:pPr>
        <w:ind w:left="6048" w:hanging="360"/>
      </w:pPr>
      <w:rPr>
        <w:rFonts w:ascii="Trade Gothic LT Std" w:hAnsi="Trade Gothic LT Std" w:hint="default"/>
        <w:color w:val="73C168" w:themeColor="accent1"/>
      </w:rPr>
    </w:lvl>
    <w:lvl w:ilvl="8">
      <w:start w:val="1"/>
      <w:numFmt w:val="bullet"/>
      <w:lvlText w:val="o"/>
      <w:lvlJc w:val="left"/>
      <w:pPr>
        <w:ind w:left="6768" w:hanging="360"/>
      </w:pPr>
      <w:rPr>
        <w:rFonts w:ascii="Courier New" w:hAnsi="Courier New" w:hint="default"/>
        <w:color w:val="73C168" w:themeColor="accent1"/>
      </w:rPr>
    </w:lvl>
  </w:abstractNum>
  <w:abstractNum w:abstractNumId="14" w15:restartNumberingAfterBreak="0">
    <w:nsid w:val="357B6C29"/>
    <w:multiLevelType w:val="hybridMultilevel"/>
    <w:tmpl w:val="BE4CFB5C"/>
    <w:lvl w:ilvl="0" w:tplc="28D6F08A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73C16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6151123"/>
    <w:multiLevelType w:val="multilevel"/>
    <w:tmpl w:val="69AC6C88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Trade Gothic LT Std" w:hAnsi="Trade Gothic LT Std" w:hint="default"/>
        <w:color w:val="auto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73C168"/>
      </w:rPr>
    </w:lvl>
    <w:lvl w:ilvl="2">
      <w:start w:val="1"/>
      <w:numFmt w:val="bullet"/>
      <w:lvlText w:val=""/>
      <w:lvlJc w:val="left"/>
      <w:pPr>
        <w:ind w:left="1800" w:hanging="360"/>
      </w:pPr>
      <w:rPr>
        <w:rFonts w:ascii="Wingdings" w:hAnsi="Wingdings" w:hint="default"/>
        <w:color w:val="73C168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  <w:color w:val="73C168" w:themeColor="accent1"/>
      </w:rPr>
    </w:lvl>
    <w:lvl w:ilvl="4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  <w:color w:val="73C168"/>
      </w:rPr>
    </w:lvl>
    <w:lvl w:ilvl="5">
      <w:start w:val="1"/>
      <w:numFmt w:val="bullet"/>
      <w:lvlText w:val=""/>
      <w:lvlJc w:val="left"/>
      <w:pPr>
        <w:ind w:left="4320" w:hanging="360"/>
      </w:pPr>
      <w:rPr>
        <w:rFonts w:ascii="Wingdings" w:hAnsi="Wingdings" w:hint="default"/>
        <w:color w:val="73C168"/>
      </w:rPr>
    </w:lvl>
    <w:lvl w:ilvl="6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  <w:color w:val="73C168" w:themeColor="accent1"/>
      </w:rPr>
    </w:lvl>
    <w:lvl w:ilvl="7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  <w:color w:val="73C168" w:themeColor="accent1"/>
      </w:rPr>
    </w:lvl>
    <w:lvl w:ilvl="8">
      <w:start w:val="1"/>
      <w:numFmt w:val="bullet"/>
      <w:lvlText w:val=""/>
      <w:lvlJc w:val="left"/>
      <w:pPr>
        <w:ind w:left="6480" w:hanging="360"/>
      </w:pPr>
      <w:rPr>
        <w:rFonts w:ascii="Wingdings" w:hAnsi="Wingdings" w:hint="default"/>
        <w:color w:val="73C168"/>
      </w:rPr>
    </w:lvl>
  </w:abstractNum>
  <w:abstractNum w:abstractNumId="16" w15:restartNumberingAfterBreak="0">
    <w:nsid w:val="41BB5FD5"/>
    <w:multiLevelType w:val="multilevel"/>
    <w:tmpl w:val="7C3C8D2A"/>
    <w:styleLink w:val="MNMListStyles"/>
    <w:lvl w:ilvl="0">
      <w:start w:val="1"/>
      <w:numFmt w:val="bullet"/>
      <w:lvlText w:val=""/>
      <w:lvlPicBulletId w:val="0"/>
      <w:lvlJc w:val="left"/>
      <w:pPr>
        <w:tabs>
          <w:tab w:val="num" w:pos="648"/>
        </w:tabs>
        <w:ind w:left="1080" w:hanging="648"/>
      </w:pPr>
      <w:rPr>
        <w:rFonts w:ascii="Symbol" w:hAnsi="Symbol" w:hint="default"/>
        <w:color w:val="auto"/>
      </w:rPr>
    </w:lvl>
    <w:lvl w:ilvl="1">
      <w:start w:val="1"/>
      <w:numFmt w:val="bullet"/>
      <w:lvlText w:val=""/>
      <w:lvlJc w:val="left"/>
      <w:pPr>
        <w:tabs>
          <w:tab w:val="num" w:pos="1152"/>
        </w:tabs>
        <w:ind w:left="1440" w:hanging="288"/>
      </w:pPr>
      <w:rPr>
        <w:rFonts w:ascii="Wingdings" w:hAnsi="Wingdings" w:hint="default"/>
        <w:color w:val="73C168"/>
      </w:rPr>
    </w:lvl>
    <w:lvl w:ilvl="2">
      <w:start w:val="1"/>
      <w:numFmt w:val="bullet"/>
      <w:lvlText w:val=""/>
      <w:lvlJc w:val="left"/>
      <w:pPr>
        <w:ind w:left="1944" w:hanging="360"/>
      </w:pPr>
      <w:rPr>
        <w:rFonts w:ascii="Wingdings" w:hAnsi="Wingdings" w:hint="default"/>
        <w:color w:val="73C168"/>
      </w:rPr>
    </w:lvl>
    <w:lvl w:ilvl="3">
      <w:start w:val="1"/>
      <w:numFmt w:val="bullet"/>
      <w:lvlText w:val="–"/>
      <w:lvlJc w:val="left"/>
      <w:pPr>
        <w:ind w:left="3168" w:hanging="360"/>
      </w:pPr>
      <w:rPr>
        <w:rFonts w:ascii="Trade Gothic LT Std" w:hAnsi="Trade Gothic LT Std" w:hint="default"/>
        <w:color w:val="73C168" w:themeColor="accent1"/>
      </w:rPr>
    </w:lvl>
    <w:lvl w:ilvl="4">
      <w:start w:val="1"/>
      <w:numFmt w:val="bullet"/>
      <w:lvlText w:val="o"/>
      <w:lvlJc w:val="left"/>
      <w:pPr>
        <w:ind w:left="3888" w:hanging="360"/>
      </w:pPr>
      <w:rPr>
        <w:rFonts w:ascii="Courier New" w:hAnsi="Courier New" w:hint="default"/>
        <w:color w:val="73C168" w:themeColor="accent1"/>
      </w:rPr>
    </w:lvl>
    <w:lvl w:ilvl="5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  <w:color w:val="73C168" w:themeColor="accent1"/>
      </w:rPr>
    </w:lvl>
    <w:lvl w:ilvl="6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  <w:color w:val="73C168" w:themeColor="accent1"/>
      </w:rPr>
    </w:lvl>
    <w:lvl w:ilvl="7">
      <w:start w:val="1"/>
      <w:numFmt w:val="bullet"/>
      <w:lvlText w:val="–"/>
      <w:lvlJc w:val="left"/>
      <w:pPr>
        <w:ind w:left="6048" w:hanging="360"/>
      </w:pPr>
      <w:rPr>
        <w:rFonts w:ascii="Trade Gothic LT Std" w:hAnsi="Trade Gothic LT Std" w:hint="default"/>
        <w:color w:val="73C168" w:themeColor="accent1"/>
      </w:rPr>
    </w:lvl>
    <w:lvl w:ilvl="8">
      <w:start w:val="1"/>
      <w:numFmt w:val="bullet"/>
      <w:lvlText w:val="o"/>
      <w:lvlJc w:val="left"/>
      <w:pPr>
        <w:ind w:left="6768" w:hanging="360"/>
      </w:pPr>
      <w:rPr>
        <w:rFonts w:ascii="Courier New" w:hAnsi="Courier New" w:hint="default"/>
        <w:color w:val="73C168" w:themeColor="accent1"/>
      </w:rPr>
    </w:lvl>
  </w:abstractNum>
  <w:abstractNum w:abstractNumId="17" w15:restartNumberingAfterBreak="0">
    <w:nsid w:val="477A4FFB"/>
    <w:multiLevelType w:val="multilevel"/>
    <w:tmpl w:val="5CBE77BC"/>
    <w:styleLink w:val="MNMList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73C168"/>
      </w:rPr>
    </w:lvl>
    <w:lvl w:ilvl="2">
      <w:start w:val="1"/>
      <w:numFmt w:val="bullet"/>
      <w:lvlText w:val=""/>
      <w:lvlJc w:val="left"/>
      <w:pPr>
        <w:ind w:left="1800" w:hanging="360"/>
      </w:pPr>
      <w:rPr>
        <w:rFonts w:ascii="Wingdings" w:hAnsi="Wingdings" w:hint="default"/>
        <w:color w:val="73C168"/>
      </w:rPr>
    </w:lvl>
    <w:lvl w:ilvl="3">
      <w:start w:val="1"/>
      <w:numFmt w:val="bullet"/>
      <w:lvlText w:val="–"/>
      <w:lvlJc w:val="left"/>
      <w:pPr>
        <w:ind w:left="3168" w:hanging="360"/>
      </w:pPr>
      <w:rPr>
        <w:rFonts w:ascii="Trade Gothic LT Std" w:hAnsi="Trade Gothic LT Std" w:hint="default"/>
        <w:color w:val="73C168" w:themeColor="accent1"/>
      </w:rPr>
    </w:lvl>
    <w:lvl w:ilvl="4">
      <w:start w:val="1"/>
      <w:numFmt w:val="bullet"/>
      <w:lvlText w:val="o"/>
      <w:lvlJc w:val="left"/>
      <w:pPr>
        <w:ind w:left="3888" w:hanging="360"/>
      </w:pPr>
      <w:rPr>
        <w:rFonts w:ascii="Courier New" w:hAnsi="Courier New" w:hint="default"/>
        <w:color w:val="73C168" w:themeColor="accent1"/>
      </w:rPr>
    </w:lvl>
    <w:lvl w:ilvl="5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  <w:color w:val="73C168" w:themeColor="accent1"/>
      </w:rPr>
    </w:lvl>
    <w:lvl w:ilvl="6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  <w:color w:val="73C168" w:themeColor="accent1"/>
      </w:rPr>
    </w:lvl>
    <w:lvl w:ilvl="7">
      <w:start w:val="1"/>
      <w:numFmt w:val="bullet"/>
      <w:lvlText w:val="–"/>
      <w:lvlJc w:val="left"/>
      <w:pPr>
        <w:ind w:left="6048" w:hanging="360"/>
      </w:pPr>
      <w:rPr>
        <w:rFonts w:ascii="Trade Gothic LT Std" w:hAnsi="Trade Gothic LT Std" w:hint="default"/>
        <w:color w:val="73C168" w:themeColor="accent1"/>
      </w:rPr>
    </w:lvl>
    <w:lvl w:ilvl="8">
      <w:start w:val="1"/>
      <w:numFmt w:val="bullet"/>
      <w:lvlText w:val="o"/>
      <w:lvlJc w:val="left"/>
      <w:pPr>
        <w:ind w:left="6768" w:hanging="360"/>
      </w:pPr>
      <w:rPr>
        <w:rFonts w:ascii="Courier New" w:hAnsi="Courier New" w:hint="default"/>
        <w:color w:val="73C168" w:themeColor="accent1"/>
      </w:rPr>
    </w:lvl>
  </w:abstractNum>
  <w:abstractNum w:abstractNumId="18" w15:restartNumberingAfterBreak="0">
    <w:nsid w:val="49383766"/>
    <w:multiLevelType w:val="multilevel"/>
    <w:tmpl w:val="722A4EC6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73C168"/>
      </w:rPr>
    </w:lvl>
    <w:lvl w:ilvl="2">
      <w:start w:val="1"/>
      <w:numFmt w:val="bullet"/>
      <w:lvlText w:val=""/>
      <w:lvlJc w:val="left"/>
      <w:pPr>
        <w:ind w:left="1800" w:hanging="360"/>
      </w:pPr>
      <w:rPr>
        <w:rFonts w:ascii="Wingdings" w:hAnsi="Wingdings" w:hint="default"/>
        <w:color w:val="73C168"/>
      </w:rPr>
    </w:lvl>
    <w:lvl w:ilvl="3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9" w15:restartNumberingAfterBreak="0">
    <w:nsid w:val="4CE06533"/>
    <w:multiLevelType w:val="multilevel"/>
    <w:tmpl w:val="6296A58C"/>
    <w:styleLink w:val="Style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558C1767"/>
    <w:multiLevelType w:val="multilevel"/>
    <w:tmpl w:val="02E09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8C0413"/>
    <w:multiLevelType w:val="multilevel"/>
    <w:tmpl w:val="F95621FC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73C168"/>
      </w:rPr>
    </w:lvl>
    <w:lvl w:ilvl="2">
      <w:start w:val="1"/>
      <w:numFmt w:val="bullet"/>
      <w:lvlText w:val=""/>
      <w:lvlJc w:val="left"/>
      <w:pPr>
        <w:ind w:left="1800" w:hanging="360"/>
      </w:pPr>
      <w:rPr>
        <w:rFonts w:ascii="Wingdings" w:hAnsi="Wingdings" w:hint="default"/>
        <w:color w:val="73C168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119451B"/>
    <w:multiLevelType w:val="multilevel"/>
    <w:tmpl w:val="7C3C8D2A"/>
    <w:lvl w:ilvl="0">
      <w:start w:val="1"/>
      <w:numFmt w:val="bullet"/>
      <w:lvlText w:val=""/>
      <w:lvlPicBulletId w:val="1"/>
      <w:lvlJc w:val="left"/>
      <w:pPr>
        <w:tabs>
          <w:tab w:val="num" w:pos="648"/>
        </w:tabs>
        <w:ind w:left="1080" w:hanging="648"/>
      </w:pPr>
      <w:rPr>
        <w:rFonts w:ascii="Symbol" w:hAnsi="Symbol" w:hint="default"/>
        <w:color w:val="auto"/>
      </w:rPr>
    </w:lvl>
    <w:lvl w:ilvl="1">
      <w:start w:val="1"/>
      <w:numFmt w:val="bullet"/>
      <w:lvlText w:val=""/>
      <w:lvlJc w:val="left"/>
      <w:pPr>
        <w:tabs>
          <w:tab w:val="num" w:pos="1152"/>
        </w:tabs>
        <w:ind w:left="1440" w:hanging="288"/>
      </w:pPr>
      <w:rPr>
        <w:rFonts w:ascii="Wingdings" w:hAnsi="Wingdings" w:hint="default"/>
        <w:color w:val="73C168"/>
      </w:rPr>
    </w:lvl>
    <w:lvl w:ilvl="2">
      <w:start w:val="1"/>
      <w:numFmt w:val="bullet"/>
      <w:lvlText w:val=""/>
      <w:lvlJc w:val="left"/>
      <w:pPr>
        <w:ind w:left="1944" w:hanging="360"/>
      </w:pPr>
      <w:rPr>
        <w:rFonts w:ascii="Wingdings" w:hAnsi="Wingdings" w:hint="default"/>
        <w:color w:val="73C168"/>
      </w:rPr>
    </w:lvl>
    <w:lvl w:ilvl="3">
      <w:start w:val="1"/>
      <w:numFmt w:val="bullet"/>
      <w:lvlText w:val="–"/>
      <w:lvlJc w:val="left"/>
      <w:pPr>
        <w:ind w:left="3168" w:hanging="360"/>
      </w:pPr>
      <w:rPr>
        <w:rFonts w:ascii="Trade Gothic LT Std" w:hAnsi="Trade Gothic LT Std" w:hint="default"/>
        <w:color w:val="73C168" w:themeColor="accent1"/>
      </w:rPr>
    </w:lvl>
    <w:lvl w:ilvl="4">
      <w:start w:val="1"/>
      <w:numFmt w:val="bullet"/>
      <w:lvlText w:val="o"/>
      <w:lvlJc w:val="left"/>
      <w:pPr>
        <w:ind w:left="3888" w:hanging="360"/>
      </w:pPr>
      <w:rPr>
        <w:rFonts w:ascii="Courier New" w:hAnsi="Courier New" w:hint="default"/>
        <w:color w:val="73C168" w:themeColor="accent1"/>
      </w:rPr>
    </w:lvl>
    <w:lvl w:ilvl="5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  <w:color w:val="73C168" w:themeColor="accent1"/>
      </w:rPr>
    </w:lvl>
    <w:lvl w:ilvl="6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  <w:color w:val="73C168" w:themeColor="accent1"/>
      </w:rPr>
    </w:lvl>
    <w:lvl w:ilvl="7">
      <w:start w:val="1"/>
      <w:numFmt w:val="bullet"/>
      <w:lvlText w:val="–"/>
      <w:lvlJc w:val="left"/>
      <w:pPr>
        <w:ind w:left="6048" w:hanging="360"/>
      </w:pPr>
      <w:rPr>
        <w:rFonts w:ascii="Trade Gothic LT Std" w:hAnsi="Trade Gothic LT Std" w:hint="default"/>
        <w:color w:val="73C168" w:themeColor="accent1"/>
      </w:rPr>
    </w:lvl>
    <w:lvl w:ilvl="8">
      <w:start w:val="1"/>
      <w:numFmt w:val="bullet"/>
      <w:lvlText w:val="o"/>
      <w:lvlJc w:val="left"/>
      <w:pPr>
        <w:ind w:left="6768" w:hanging="360"/>
      </w:pPr>
      <w:rPr>
        <w:rFonts w:ascii="Courier New" w:hAnsi="Courier New" w:hint="default"/>
        <w:color w:val="73C168" w:themeColor="accent1"/>
      </w:rPr>
    </w:lvl>
  </w:abstractNum>
  <w:abstractNum w:abstractNumId="23" w15:restartNumberingAfterBreak="0">
    <w:nsid w:val="6A645B84"/>
    <w:multiLevelType w:val="hybridMultilevel"/>
    <w:tmpl w:val="4378D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F329F8"/>
    <w:multiLevelType w:val="hybridMultilevel"/>
    <w:tmpl w:val="B4FEF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5B2EB6"/>
    <w:multiLevelType w:val="hybridMultilevel"/>
    <w:tmpl w:val="74321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4435B3"/>
    <w:multiLevelType w:val="multilevel"/>
    <w:tmpl w:val="B2FCE49C"/>
    <w:styleLink w:val="MNMBulletList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Trade Gothic LT Std" w:hAnsi="Trade Gothic LT Std" w:hint="default"/>
        <w:color w:val="auto"/>
        <w:sz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7666260"/>
    <w:multiLevelType w:val="multilevel"/>
    <w:tmpl w:val="5BF2D0D2"/>
    <w:numStyleLink w:val="BulletList3"/>
  </w:abstractNum>
  <w:abstractNum w:abstractNumId="28" w15:restartNumberingAfterBreak="0">
    <w:nsid w:val="78174D2C"/>
    <w:multiLevelType w:val="hybridMultilevel"/>
    <w:tmpl w:val="62501608"/>
    <w:lvl w:ilvl="0" w:tplc="7486C148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19"/>
  </w:num>
  <w:num w:numId="4">
    <w:abstractNumId w:val="26"/>
  </w:num>
  <w:num w:numId="5">
    <w:abstractNumId w:val="10"/>
  </w:num>
  <w:num w:numId="6">
    <w:abstractNumId w:val="0"/>
  </w:num>
  <w:num w:numId="7">
    <w:abstractNumId w:val="4"/>
  </w:num>
  <w:num w:numId="8">
    <w:abstractNumId w:val="27"/>
  </w:num>
  <w:num w:numId="9">
    <w:abstractNumId w:val="3"/>
  </w:num>
  <w:num w:numId="10">
    <w:abstractNumId w:val="21"/>
  </w:num>
  <w:num w:numId="11">
    <w:abstractNumId w:val="8"/>
  </w:num>
  <w:num w:numId="12">
    <w:abstractNumId w:val="14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18"/>
  </w:num>
  <w:num w:numId="1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</w:num>
  <w:num w:numId="18">
    <w:abstractNumId w:val="24"/>
  </w:num>
  <w:num w:numId="19">
    <w:abstractNumId w:val="15"/>
  </w:num>
  <w:num w:numId="20">
    <w:abstractNumId w:val="9"/>
  </w:num>
  <w:num w:numId="21">
    <w:abstractNumId w:val="17"/>
  </w:num>
  <w:num w:numId="22">
    <w:abstractNumId w:val="16"/>
  </w:num>
  <w:num w:numId="23">
    <w:abstractNumId w:val="23"/>
  </w:num>
  <w:num w:numId="24">
    <w:abstractNumId w:val="28"/>
  </w:num>
  <w:num w:numId="25">
    <w:abstractNumId w:val="25"/>
  </w:num>
  <w:num w:numId="26">
    <w:abstractNumId w:val="12"/>
  </w:num>
  <w:num w:numId="27">
    <w:abstractNumId w:val="28"/>
    <w:lvlOverride w:ilvl="0">
      <w:startOverride w:val="1"/>
    </w:lvlOverride>
  </w:num>
  <w:num w:numId="28">
    <w:abstractNumId w:val="22"/>
  </w:num>
  <w:num w:numId="29">
    <w:abstractNumId w:val="20"/>
  </w:num>
  <w:num w:numId="30">
    <w:abstractNumId w:val="6"/>
  </w:num>
  <w:num w:numId="31">
    <w:abstractNumId w:val="2"/>
  </w:num>
  <w:num w:numId="32">
    <w:abstractNumId w:val="1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saveSubset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>
      <o:colormru v:ext="edit" colors="#4d4d4d,#77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F13"/>
    <w:rsid w:val="0000256F"/>
    <w:rsid w:val="000046AD"/>
    <w:rsid w:val="000072B0"/>
    <w:rsid w:val="0001056F"/>
    <w:rsid w:val="00013FC1"/>
    <w:rsid w:val="00015DB7"/>
    <w:rsid w:val="000172C2"/>
    <w:rsid w:val="00020BED"/>
    <w:rsid w:val="000273E9"/>
    <w:rsid w:val="000311E8"/>
    <w:rsid w:val="00034E27"/>
    <w:rsid w:val="0004198E"/>
    <w:rsid w:val="00064A24"/>
    <w:rsid w:val="00064ACC"/>
    <w:rsid w:val="00076A44"/>
    <w:rsid w:val="00077FDA"/>
    <w:rsid w:val="00085D96"/>
    <w:rsid w:val="000965E1"/>
    <w:rsid w:val="000A3705"/>
    <w:rsid w:val="000A394F"/>
    <w:rsid w:val="000A56D1"/>
    <w:rsid w:val="000B6A9F"/>
    <w:rsid w:val="000C1AB9"/>
    <w:rsid w:val="000C206E"/>
    <w:rsid w:val="000C585A"/>
    <w:rsid w:val="000D5FF4"/>
    <w:rsid w:val="000E29CD"/>
    <w:rsid w:val="000F0663"/>
    <w:rsid w:val="000F2AC6"/>
    <w:rsid w:val="000F5566"/>
    <w:rsid w:val="000F6844"/>
    <w:rsid w:val="000F6B0C"/>
    <w:rsid w:val="000F6DCA"/>
    <w:rsid w:val="00104139"/>
    <w:rsid w:val="00112CE5"/>
    <w:rsid w:val="00117B78"/>
    <w:rsid w:val="0012148F"/>
    <w:rsid w:val="00127AC5"/>
    <w:rsid w:val="00131F82"/>
    <w:rsid w:val="00135602"/>
    <w:rsid w:val="00137883"/>
    <w:rsid w:val="00145C3E"/>
    <w:rsid w:val="00154FAF"/>
    <w:rsid w:val="00155DA1"/>
    <w:rsid w:val="00156CB1"/>
    <w:rsid w:val="0015763E"/>
    <w:rsid w:val="00157EAC"/>
    <w:rsid w:val="00164112"/>
    <w:rsid w:val="00167CA8"/>
    <w:rsid w:val="0017273D"/>
    <w:rsid w:val="00173556"/>
    <w:rsid w:val="001A37C7"/>
    <w:rsid w:val="001C2AD1"/>
    <w:rsid w:val="001D57EE"/>
    <w:rsid w:val="001D6158"/>
    <w:rsid w:val="001E2595"/>
    <w:rsid w:val="001E3EB5"/>
    <w:rsid w:val="001E65A9"/>
    <w:rsid w:val="001F40BF"/>
    <w:rsid w:val="001F5955"/>
    <w:rsid w:val="0020326F"/>
    <w:rsid w:val="00210B2B"/>
    <w:rsid w:val="00211395"/>
    <w:rsid w:val="002348A2"/>
    <w:rsid w:val="002367F4"/>
    <w:rsid w:val="00240986"/>
    <w:rsid w:val="00244C24"/>
    <w:rsid w:val="00252278"/>
    <w:rsid w:val="002527B4"/>
    <w:rsid w:val="002562A6"/>
    <w:rsid w:val="002606DE"/>
    <w:rsid w:val="0026598C"/>
    <w:rsid w:val="002708EE"/>
    <w:rsid w:val="00276C5F"/>
    <w:rsid w:val="002822CF"/>
    <w:rsid w:val="00283808"/>
    <w:rsid w:val="00291D16"/>
    <w:rsid w:val="002A09C0"/>
    <w:rsid w:val="002A67A0"/>
    <w:rsid w:val="002B6D96"/>
    <w:rsid w:val="002C2D59"/>
    <w:rsid w:val="002C3648"/>
    <w:rsid w:val="002C3955"/>
    <w:rsid w:val="002C50DC"/>
    <w:rsid w:val="002D08D9"/>
    <w:rsid w:val="002D2148"/>
    <w:rsid w:val="002D5488"/>
    <w:rsid w:val="002D75A5"/>
    <w:rsid w:val="002E2FBA"/>
    <w:rsid w:val="002E7CD5"/>
    <w:rsid w:val="002F4440"/>
    <w:rsid w:val="00300FF7"/>
    <w:rsid w:val="003063B5"/>
    <w:rsid w:val="0031304D"/>
    <w:rsid w:val="003217BE"/>
    <w:rsid w:val="00323472"/>
    <w:rsid w:val="0033174F"/>
    <w:rsid w:val="00333B04"/>
    <w:rsid w:val="00337E1C"/>
    <w:rsid w:val="003404FA"/>
    <w:rsid w:val="003431A5"/>
    <w:rsid w:val="0035157D"/>
    <w:rsid w:val="00355222"/>
    <w:rsid w:val="00356315"/>
    <w:rsid w:val="00362EC8"/>
    <w:rsid w:val="00371849"/>
    <w:rsid w:val="00375269"/>
    <w:rsid w:val="0038034E"/>
    <w:rsid w:val="00382659"/>
    <w:rsid w:val="00386033"/>
    <w:rsid w:val="00396F26"/>
    <w:rsid w:val="003A15DF"/>
    <w:rsid w:val="003A1C2B"/>
    <w:rsid w:val="003A67DC"/>
    <w:rsid w:val="003B5A7D"/>
    <w:rsid w:val="003B79BF"/>
    <w:rsid w:val="003C2A16"/>
    <w:rsid w:val="003C4435"/>
    <w:rsid w:val="003C54EB"/>
    <w:rsid w:val="003D7BB1"/>
    <w:rsid w:val="003E0203"/>
    <w:rsid w:val="003E5DA1"/>
    <w:rsid w:val="003F2A89"/>
    <w:rsid w:val="003F311F"/>
    <w:rsid w:val="003F6F25"/>
    <w:rsid w:val="00407462"/>
    <w:rsid w:val="00415A5B"/>
    <w:rsid w:val="00425A49"/>
    <w:rsid w:val="0043425D"/>
    <w:rsid w:val="0043489E"/>
    <w:rsid w:val="004349E5"/>
    <w:rsid w:val="00434FCB"/>
    <w:rsid w:val="0044023B"/>
    <w:rsid w:val="00446F7C"/>
    <w:rsid w:val="00457B8A"/>
    <w:rsid w:val="00467675"/>
    <w:rsid w:val="00487464"/>
    <w:rsid w:val="004962B0"/>
    <w:rsid w:val="004A6B88"/>
    <w:rsid w:val="004B6B4D"/>
    <w:rsid w:val="004C624E"/>
    <w:rsid w:val="004D38AA"/>
    <w:rsid w:val="004D3C3C"/>
    <w:rsid w:val="004E12C8"/>
    <w:rsid w:val="0050325B"/>
    <w:rsid w:val="00504312"/>
    <w:rsid w:val="00511D5B"/>
    <w:rsid w:val="00511E77"/>
    <w:rsid w:val="005255F5"/>
    <w:rsid w:val="00525A81"/>
    <w:rsid w:val="0053049D"/>
    <w:rsid w:val="005339D0"/>
    <w:rsid w:val="005407FB"/>
    <w:rsid w:val="0054333D"/>
    <w:rsid w:val="00545B84"/>
    <w:rsid w:val="005463A0"/>
    <w:rsid w:val="00551503"/>
    <w:rsid w:val="00551A25"/>
    <w:rsid w:val="005532C5"/>
    <w:rsid w:val="005561C6"/>
    <w:rsid w:val="00564DED"/>
    <w:rsid w:val="00573096"/>
    <w:rsid w:val="0057560B"/>
    <w:rsid w:val="005807DD"/>
    <w:rsid w:val="00581F95"/>
    <w:rsid w:val="005925DE"/>
    <w:rsid w:val="00596AD9"/>
    <w:rsid w:val="005A5B51"/>
    <w:rsid w:val="005B40A9"/>
    <w:rsid w:val="005B71AA"/>
    <w:rsid w:val="005D1356"/>
    <w:rsid w:val="005D7380"/>
    <w:rsid w:val="005D74B2"/>
    <w:rsid w:val="005E2061"/>
    <w:rsid w:val="005E466D"/>
    <w:rsid w:val="005E4C20"/>
    <w:rsid w:val="005E59FD"/>
    <w:rsid w:val="005F49A4"/>
    <w:rsid w:val="005F5F1B"/>
    <w:rsid w:val="005F738D"/>
    <w:rsid w:val="006011F1"/>
    <w:rsid w:val="0061325D"/>
    <w:rsid w:val="00614D90"/>
    <w:rsid w:val="00622540"/>
    <w:rsid w:val="00631C8E"/>
    <w:rsid w:val="006442A3"/>
    <w:rsid w:val="00645FFD"/>
    <w:rsid w:val="0066389C"/>
    <w:rsid w:val="00667556"/>
    <w:rsid w:val="00667B3A"/>
    <w:rsid w:val="00671C78"/>
    <w:rsid w:val="00684994"/>
    <w:rsid w:val="00686BA3"/>
    <w:rsid w:val="006966A0"/>
    <w:rsid w:val="00697D4B"/>
    <w:rsid w:val="006A47A4"/>
    <w:rsid w:val="006A64BB"/>
    <w:rsid w:val="006A64F5"/>
    <w:rsid w:val="006B1898"/>
    <w:rsid w:val="006C285D"/>
    <w:rsid w:val="006C2D2C"/>
    <w:rsid w:val="006D2139"/>
    <w:rsid w:val="006D2FAB"/>
    <w:rsid w:val="006E58F1"/>
    <w:rsid w:val="006F4A4D"/>
    <w:rsid w:val="006F7A1E"/>
    <w:rsid w:val="00705345"/>
    <w:rsid w:val="00705912"/>
    <w:rsid w:val="00724BCD"/>
    <w:rsid w:val="00734AFB"/>
    <w:rsid w:val="00742957"/>
    <w:rsid w:val="0074480E"/>
    <w:rsid w:val="007453A4"/>
    <w:rsid w:val="00750CC1"/>
    <w:rsid w:val="00751A0C"/>
    <w:rsid w:val="00755ADE"/>
    <w:rsid w:val="00756775"/>
    <w:rsid w:val="00757759"/>
    <w:rsid w:val="00762326"/>
    <w:rsid w:val="00766708"/>
    <w:rsid w:val="0077095D"/>
    <w:rsid w:val="00780FAC"/>
    <w:rsid w:val="007819CC"/>
    <w:rsid w:val="0078340F"/>
    <w:rsid w:val="007941B6"/>
    <w:rsid w:val="0079594E"/>
    <w:rsid w:val="00797967"/>
    <w:rsid w:val="007A389B"/>
    <w:rsid w:val="007B0670"/>
    <w:rsid w:val="007B6C90"/>
    <w:rsid w:val="007C5EE0"/>
    <w:rsid w:val="007C7253"/>
    <w:rsid w:val="007D06FD"/>
    <w:rsid w:val="007E311E"/>
    <w:rsid w:val="007F19B1"/>
    <w:rsid w:val="007F5410"/>
    <w:rsid w:val="00803EAA"/>
    <w:rsid w:val="008066DC"/>
    <w:rsid w:val="00810C56"/>
    <w:rsid w:val="00811E74"/>
    <w:rsid w:val="00812DD4"/>
    <w:rsid w:val="008131A4"/>
    <w:rsid w:val="00816497"/>
    <w:rsid w:val="0082218C"/>
    <w:rsid w:val="008256B8"/>
    <w:rsid w:val="008302D0"/>
    <w:rsid w:val="00834D0C"/>
    <w:rsid w:val="00837884"/>
    <w:rsid w:val="00841B66"/>
    <w:rsid w:val="00847137"/>
    <w:rsid w:val="00852192"/>
    <w:rsid w:val="00866F13"/>
    <w:rsid w:val="00871510"/>
    <w:rsid w:val="00872DA0"/>
    <w:rsid w:val="00892BAA"/>
    <w:rsid w:val="008961A8"/>
    <w:rsid w:val="008972BC"/>
    <w:rsid w:val="00897E3F"/>
    <w:rsid w:val="008A5EE2"/>
    <w:rsid w:val="008B0C84"/>
    <w:rsid w:val="008B14F8"/>
    <w:rsid w:val="008B4B2D"/>
    <w:rsid w:val="008B56C6"/>
    <w:rsid w:val="008C59A5"/>
    <w:rsid w:val="008C6201"/>
    <w:rsid w:val="008D1977"/>
    <w:rsid w:val="008D5EFE"/>
    <w:rsid w:val="00903258"/>
    <w:rsid w:val="00913238"/>
    <w:rsid w:val="00922E81"/>
    <w:rsid w:val="0092603D"/>
    <w:rsid w:val="00927AD6"/>
    <w:rsid w:val="00933BE9"/>
    <w:rsid w:val="00936307"/>
    <w:rsid w:val="00936BE0"/>
    <w:rsid w:val="00936E7E"/>
    <w:rsid w:val="00940AAC"/>
    <w:rsid w:val="00942E54"/>
    <w:rsid w:val="00943595"/>
    <w:rsid w:val="009537CC"/>
    <w:rsid w:val="00954346"/>
    <w:rsid w:val="00957F07"/>
    <w:rsid w:val="009607E6"/>
    <w:rsid w:val="009654B9"/>
    <w:rsid w:val="00966ED3"/>
    <w:rsid w:val="00971A5F"/>
    <w:rsid w:val="00975DEE"/>
    <w:rsid w:val="009917F9"/>
    <w:rsid w:val="00993572"/>
    <w:rsid w:val="0099481D"/>
    <w:rsid w:val="009B372D"/>
    <w:rsid w:val="009B3EC2"/>
    <w:rsid w:val="009B6831"/>
    <w:rsid w:val="009C0689"/>
    <w:rsid w:val="009C694A"/>
    <w:rsid w:val="009C70BE"/>
    <w:rsid w:val="009D148C"/>
    <w:rsid w:val="009E361F"/>
    <w:rsid w:val="009F02F3"/>
    <w:rsid w:val="009F1502"/>
    <w:rsid w:val="009F380E"/>
    <w:rsid w:val="009F39FF"/>
    <w:rsid w:val="009F3AA1"/>
    <w:rsid w:val="00A13CE4"/>
    <w:rsid w:val="00A13E0A"/>
    <w:rsid w:val="00A16113"/>
    <w:rsid w:val="00A20864"/>
    <w:rsid w:val="00A22CAA"/>
    <w:rsid w:val="00A25E6D"/>
    <w:rsid w:val="00A302B8"/>
    <w:rsid w:val="00A36772"/>
    <w:rsid w:val="00A375B3"/>
    <w:rsid w:val="00A4104C"/>
    <w:rsid w:val="00A422E4"/>
    <w:rsid w:val="00A425DE"/>
    <w:rsid w:val="00A43207"/>
    <w:rsid w:val="00A47443"/>
    <w:rsid w:val="00A57476"/>
    <w:rsid w:val="00A615DC"/>
    <w:rsid w:val="00A634DB"/>
    <w:rsid w:val="00A65E7D"/>
    <w:rsid w:val="00A71185"/>
    <w:rsid w:val="00A723D3"/>
    <w:rsid w:val="00A8654F"/>
    <w:rsid w:val="00A90ECE"/>
    <w:rsid w:val="00A946F1"/>
    <w:rsid w:val="00AB25A1"/>
    <w:rsid w:val="00AB353C"/>
    <w:rsid w:val="00AB3C49"/>
    <w:rsid w:val="00AB6C40"/>
    <w:rsid w:val="00AC0071"/>
    <w:rsid w:val="00AD0BC2"/>
    <w:rsid w:val="00AD27D8"/>
    <w:rsid w:val="00AD61BE"/>
    <w:rsid w:val="00AE094F"/>
    <w:rsid w:val="00AF7CE6"/>
    <w:rsid w:val="00B04BEB"/>
    <w:rsid w:val="00B06A24"/>
    <w:rsid w:val="00B0702B"/>
    <w:rsid w:val="00B11C9D"/>
    <w:rsid w:val="00B12986"/>
    <w:rsid w:val="00B129B2"/>
    <w:rsid w:val="00B15512"/>
    <w:rsid w:val="00B15F7C"/>
    <w:rsid w:val="00B216D7"/>
    <w:rsid w:val="00B2408C"/>
    <w:rsid w:val="00B51DDA"/>
    <w:rsid w:val="00B541DC"/>
    <w:rsid w:val="00B57931"/>
    <w:rsid w:val="00B62847"/>
    <w:rsid w:val="00B70BB2"/>
    <w:rsid w:val="00B70C8C"/>
    <w:rsid w:val="00B7499D"/>
    <w:rsid w:val="00B74CCA"/>
    <w:rsid w:val="00B7787C"/>
    <w:rsid w:val="00B829F6"/>
    <w:rsid w:val="00B96445"/>
    <w:rsid w:val="00BA4713"/>
    <w:rsid w:val="00BD06C9"/>
    <w:rsid w:val="00BD5E5C"/>
    <w:rsid w:val="00BE1CB9"/>
    <w:rsid w:val="00BF19D4"/>
    <w:rsid w:val="00BF5539"/>
    <w:rsid w:val="00BF591C"/>
    <w:rsid w:val="00BF7565"/>
    <w:rsid w:val="00BF7E11"/>
    <w:rsid w:val="00C0409B"/>
    <w:rsid w:val="00C047A5"/>
    <w:rsid w:val="00C11F12"/>
    <w:rsid w:val="00C1256E"/>
    <w:rsid w:val="00C151C0"/>
    <w:rsid w:val="00C3107C"/>
    <w:rsid w:val="00C32A43"/>
    <w:rsid w:val="00C44395"/>
    <w:rsid w:val="00C447DE"/>
    <w:rsid w:val="00C478D9"/>
    <w:rsid w:val="00C53DD7"/>
    <w:rsid w:val="00C57232"/>
    <w:rsid w:val="00C60576"/>
    <w:rsid w:val="00C65419"/>
    <w:rsid w:val="00C72945"/>
    <w:rsid w:val="00C73716"/>
    <w:rsid w:val="00C74626"/>
    <w:rsid w:val="00C74A88"/>
    <w:rsid w:val="00C8318A"/>
    <w:rsid w:val="00C846A5"/>
    <w:rsid w:val="00C860C2"/>
    <w:rsid w:val="00C90A28"/>
    <w:rsid w:val="00C97F2E"/>
    <w:rsid w:val="00CB51B6"/>
    <w:rsid w:val="00CC06AD"/>
    <w:rsid w:val="00CC0DFD"/>
    <w:rsid w:val="00CC261A"/>
    <w:rsid w:val="00CD384F"/>
    <w:rsid w:val="00CF1317"/>
    <w:rsid w:val="00CF3EBE"/>
    <w:rsid w:val="00CF429B"/>
    <w:rsid w:val="00D10770"/>
    <w:rsid w:val="00D15584"/>
    <w:rsid w:val="00D17AD0"/>
    <w:rsid w:val="00D26F80"/>
    <w:rsid w:val="00D3033B"/>
    <w:rsid w:val="00D37E5C"/>
    <w:rsid w:val="00D42183"/>
    <w:rsid w:val="00D4415E"/>
    <w:rsid w:val="00D508DA"/>
    <w:rsid w:val="00D557E6"/>
    <w:rsid w:val="00D64C87"/>
    <w:rsid w:val="00D7332C"/>
    <w:rsid w:val="00D84514"/>
    <w:rsid w:val="00D938EB"/>
    <w:rsid w:val="00DB005F"/>
    <w:rsid w:val="00DB2F16"/>
    <w:rsid w:val="00DB4162"/>
    <w:rsid w:val="00DB43EF"/>
    <w:rsid w:val="00DC2112"/>
    <w:rsid w:val="00DC2DA2"/>
    <w:rsid w:val="00DC3318"/>
    <w:rsid w:val="00DC5281"/>
    <w:rsid w:val="00DC7902"/>
    <w:rsid w:val="00DD7BBC"/>
    <w:rsid w:val="00DE1061"/>
    <w:rsid w:val="00DE290B"/>
    <w:rsid w:val="00DF4482"/>
    <w:rsid w:val="00E037C8"/>
    <w:rsid w:val="00E03F42"/>
    <w:rsid w:val="00E10C49"/>
    <w:rsid w:val="00E115B9"/>
    <w:rsid w:val="00E12EBE"/>
    <w:rsid w:val="00E30C0C"/>
    <w:rsid w:val="00E32684"/>
    <w:rsid w:val="00E33B11"/>
    <w:rsid w:val="00E36D7E"/>
    <w:rsid w:val="00E37C7C"/>
    <w:rsid w:val="00E412F3"/>
    <w:rsid w:val="00E46288"/>
    <w:rsid w:val="00E55CCD"/>
    <w:rsid w:val="00E60095"/>
    <w:rsid w:val="00E61131"/>
    <w:rsid w:val="00E71F6E"/>
    <w:rsid w:val="00E74B37"/>
    <w:rsid w:val="00E80565"/>
    <w:rsid w:val="00E84C4D"/>
    <w:rsid w:val="00E95CA3"/>
    <w:rsid w:val="00EA0954"/>
    <w:rsid w:val="00EA23B5"/>
    <w:rsid w:val="00EA527E"/>
    <w:rsid w:val="00EA5B65"/>
    <w:rsid w:val="00EB2507"/>
    <w:rsid w:val="00EB3B62"/>
    <w:rsid w:val="00ED4D5C"/>
    <w:rsid w:val="00ED7A4F"/>
    <w:rsid w:val="00EF793D"/>
    <w:rsid w:val="00F0073C"/>
    <w:rsid w:val="00F05C90"/>
    <w:rsid w:val="00F10BFB"/>
    <w:rsid w:val="00F12A17"/>
    <w:rsid w:val="00F15C00"/>
    <w:rsid w:val="00F201D7"/>
    <w:rsid w:val="00F23F31"/>
    <w:rsid w:val="00F246F7"/>
    <w:rsid w:val="00F256C7"/>
    <w:rsid w:val="00F27BA3"/>
    <w:rsid w:val="00F3732B"/>
    <w:rsid w:val="00F404F4"/>
    <w:rsid w:val="00F50180"/>
    <w:rsid w:val="00F5284A"/>
    <w:rsid w:val="00F546B7"/>
    <w:rsid w:val="00F63D8B"/>
    <w:rsid w:val="00F67664"/>
    <w:rsid w:val="00F70F3C"/>
    <w:rsid w:val="00F765FA"/>
    <w:rsid w:val="00F84D28"/>
    <w:rsid w:val="00F90CD7"/>
    <w:rsid w:val="00F9261E"/>
    <w:rsid w:val="00F93B3F"/>
    <w:rsid w:val="00F96F7E"/>
    <w:rsid w:val="00FA5572"/>
    <w:rsid w:val="00FB47F3"/>
    <w:rsid w:val="00FC17B2"/>
    <w:rsid w:val="00FC21AF"/>
    <w:rsid w:val="00FC225C"/>
    <w:rsid w:val="00FD067E"/>
    <w:rsid w:val="00FD5336"/>
    <w:rsid w:val="00FE6A56"/>
    <w:rsid w:val="00FF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4d4d4d,#777"/>
    </o:shapedefaults>
    <o:shapelayout v:ext="edit">
      <o:idmap v:ext="edit" data="1"/>
    </o:shapelayout>
  </w:shapeDefaults>
  <w:decimalSymbol w:val="."/>
  <w:listSeparator w:val=","/>
  <w14:docId w14:val="298DE994"/>
  <w15:docId w15:val="{80298A45-2978-472A-AD9A-34E4EBB99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rade Gothic LT Std" w:eastAsia="Times New Roman" w:hAnsi="Trade Gothic LT Std" w:cs="Arial"/>
        <w:lang w:val="en-US" w:eastAsia="en-US" w:bidi="ar-SA"/>
      </w:rPr>
    </w:rPrDefault>
    <w:pPrDefault>
      <w:pPr>
        <w:spacing w:line="270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93572"/>
  </w:style>
  <w:style w:type="paragraph" w:styleId="Heading1">
    <w:name w:val="heading 1"/>
    <w:basedOn w:val="Normal"/>
    <w:next w:val="Normal"/>
    <w:link w:val="Heading1Char"/>
    <w:qFormat/>
    <w:rsid w:val="00942E54"/>
    <w:pPr>
      <w:keepNext/>
      <w:spacing w:before="100" w:beforeAutospacing="1" w:after="60" w:line="271" w:lineRule="auto"/>
      <w:outlineLvl w:val="0"/>
    </w:pPr>
    <w:rPr>
      <w:rFonts w:ascii="Trade Gothic LT Std Cn" w:hAnsi="Trade Gothic LT Std Cn"/>
      <w:caps/>
      <w:color w:val="73C168"/>
      <w:sz w:val="44"/>
    </w:rPr>
  </w:style>
  <w:style w:type="paragraph" w:styleId="Heading2">
    <w:name w:val="heading 2"/>
    <w:basedOn w:val="Heading1"/>
    <w:next w:val="Normal"/>
    <w:link w:val="Heading2Char"/>
    <w:qFormat/>
    <w:rsid w:val="00173556"/>
    <w:pPr>
      <w:spacing w:before="360" w:after="40"/>
      <w:outlineLvl w:val="1"/>
    </w:pPr>
    <w:rPr>
      <w:caps w:val="0"/>
      <w:color w:val="005CAB"/>
      <w:sz w:val="34"/>
      <w:szCs w:val="24"/>
    </w:rPr>
  </w:style>
  <w:style w:type="paragraph" w:styleId="Heading3">
    <w:name w:val="heading 3"/>
    <w:basedOn w:val="Heading1"/>
    <w:next w:val="Normal"/>
    <w:link w:val="Heading3Char"/>
    <w:qFormat/>
    <w:rsid w:val="00A13E0A"/>
    <w:pPr>
      <w:outlineLvl w:val="2"/>
    </w:pPr>
    <w:rPr>
      <w:rFonts w:cs="Times New Roman"/>
      <w:caps w:val="0"/>
      <w:color w:val="000000" w:themeColor="text1"/>
      <w:sz w:val="28"/>
    </w:rPr>
  </w:style>
  <w:style w:type="paragraph" w:styleId="Heading4">
    <w:name w:val="heading 4"/>
    <w:basedOn w:val="Heading1"/>
    <w:next w:val="Normal"/>
    <w:link w:val="Heading4Char"/>
    <w:qFormat/>
    <w:rsid w:val="00545B84"/>
    <w:pPr>
      <w:outlineLvl w:val="3"/>
    </w:pPr>
    <w:rPr>
      <w:rFonts w:asciiTheme="majorHAnsi" w:hAnsiTheme="majorHAnsi"/>
      <w:b/>
      <w:caps w:val="0"/>
      <w:color w:val="6D6E71"/>
      <w:sz w:val="22"/>
      <w:szCs w:val="22"/>
    </w:rPr>
  </w:style>
  <w:style w:type="paragraph" w:styleId="Heading5">
    <w:name w:val="heading 5"/>
    <w:basedOn w:val="Normal"/>
    <w:next w:val="Normal"/>
    <w:link w:val="Heading5Char"/>
    <w:qFormat/>
    <w:rsid w:val="00614D90"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614D90"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614D90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614D90"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614D90"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E361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9E361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E361F"/>
  </w:style>
  <w:style w:type="paragraph" w:styleId="BalloonText">
    <w:name w:val="Balloon Text"/>
    <w:basedOn w:val="Normal"/>
    <w:link w:val="BalloonTextChar"/>
    <w:rsid w:val="009F39FF"/>
    <w:rPr>
      <w:rFonts w:ascii="Tahoma" w:hAnsi="Tahoma" w:cs="Tahoma"/>
      <w:sz w:val="16"/>
      <w:szCs w:val="16"/>
    </w:rPr>
  </w:style>
  <w:style w:type="character" w:styleId="HTMLAcronym">
    <w:name w:val="HTML Acronym"/>
    <w:basedOn w:val="DefaultParagraphFont"/>
    <w:rsid w:val="006A64F5"/>
  </w:style>
  <w:style w:type="character" w:customStyle="1" w:styleId="line1">
    <w:name w:val="line1"/>
    <w:basedOn w:val="DefaultParagraphFont"/>
    <w:rsid w:val="006A64F5"/>
    <w:rPr>
      <w:u w:val="single"/>
      <w:shd w:val="clear" w:color="auto" w:fill="auto"/>
    </w:rPr>
  </w:style>
  <w:style w:type="character" w:styleId="Strong">
    <w:name w:val="Strong"/>
    <w:basedOn w:val="DefaultParagraphFont"/>
    <w:uiPriority w:val="22"/>
    <w:qFormat/>
    <w:rsid w:val="00614D90"/>
    <w:rPr>
      <w:b/>
      <w:bCs/>
    </w:rPr>
  </w:style>
  <w:style w:type="table" w:styleId="TableGrid">
    <w:name w:val="Table Grid"/>
    <w:basedOn w:val="TableNormal"/>
    <w:rsid w:val="00511E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129B2"/>
    <w:rPr>
      <w:color w:val="0000FF"/>
      <w:u w:val="single"/>
    </w:rPr>
  </w:style>
  <w:style w:type="paragraph" w:customStyle="1" w:styleId="Subhead">
    <w:name w:val="Subhead"/>
    <w:basedOn w:val="NormalWeb"/>
    <w:rsid w:val="00B129B2"/>
    <w:pPr>
      <w:spacing w:before="100" w:beforeAutospacing="1"/>
    </w:pPr>
    <w:rPr>
      <w:rFonts w:ascii="Calibri" w:hAnsi="Calibri"/>
      <w:b/>
      <w:bCs/>
      <w:sz w:val="28"/>
      <w:szCs w:val="28"/>
    </w:rPr>
  </w:style>
  <w:style w:type="paragraph" w:styleId="NormalWeb">
    <w:name w:val="Normal (Web)"/>
    <w:basedOn w:val="Normal"/>
    <w:uiPriority w:val="99"/>
    <w:rsid w:val="00B129B2"/>
  </w:style>
  <w:style w:type="character" w:customStyle="1" w:styleId="Heading1Char">
    <w:name w:val="Heading 1 Char"/>
    <w:basedOn w:val="DefaultParagraphFont"/>
    <w:link w:val="Heading1"/>
    <w:rsid w:val="00942E54"/>
    <w:rPr>
      <w:rFonts w:ascii="Trade Gothic LT Std Cn" w:hAnsi="Trade Gothic LT Std Cn"/>
      <w:caps/>
      <w:color w:val="73C168"/>
      <w:sz w:val="44"/>
    </w:rPr>
  </w:style>
  <w:style w:type="paragraph" w:customStyle="1" w:styleId="MNMMainHeading">
    <w:name w:val="MNM Main Heading"/>
    <w:basedOn w:val="Heading1"/>
    <w:link w:val="MNMMainHeadingChar"/>
    <w:rsid w:val="00596AD9"/>
    <w:rPr>
      <w:rFonts w:ascii="Trade Gothic LT Std" w:hAnsi="Trade Gothic LT Std"/>
    </w:rPr>
  </w:style>
  <w:style w:type="paragraph" w:customStyle="1" w:styleId="MNMSubHeading">
    <w:name w:val="MNM Sub Heading"/>
    <w:basedOn w:val="MNMMainHeading"/>
    <w:link w:val="MNMSubHeadingChar"/>
    <w:rsid w:val="00596AD9"/>
    <w:rPr>
      <w:color w:val="73C167"/>
    </w:rPr>
  </w:style>
  <w:style w:type="character" w:customStyle="1" w:styleId="MNMMainHeadingChar">
    <w:name w:val="MNM Main Heading Char"/>
    <w:basedOn w:val="Heading1Char"/>
    <w:link w:val="MNMMainHeading"/>
    <w:rsid w:val="00596AD9"/>
    <w:rPr>
      <w:rFonts w:ascii="Trade Gothic LT Std" w:hAnsi="Trade Gothic LT Std" w:cs="Arial"/>
      <w:b w:val="0"/>
      <w:caps/>
      <w:color w:val="005CAB"/>
      <w:sz w:val="28"/>
    </w:rPr>
  </w:style>
  <w:style w:type="paragraph" w:customStyle="1" w:styleId="MNMNormalText">
    <w:name w:val="MNM Normal Text"/>
    <w:basedOn w:val="MNMSubHeading"/>
    <w:link w:val="MNMNormalTextChar"/>
    <w:rsid w:val="00596AD9"/>
    <w:rPr>
      <w:b/>
      <w:color w:val="auto"/>
      <w:sz w:val="22"/>
    </w:rPr>
  </w:style>
  <w:style w:type="character" w:customStyle="1" w:styleId="MNMSubHeadingChar">
    <w:name w:val="MNM Sub Heading Char"/>
    <w:basedOn w:val="MNMMainHeadingChar"/>
    <w:link w:val="MNMSubHeading"/>
    <w:rsid w:val="00596AD9"/>
    <w:rPr>
      <w:rFonts w:ascii="Trade Gothic LT Std" w:hAnsi="Trade Gothic LT Std" w:cs="Arial"/>
      <w:b w:val="0"/>
      <w:caps/>
      <w:color w:val="73C167"/>
      <w:sz w:val="28"/>
    </w:rPr>
  </w:style>
  <w:style w:type="paragraph" w:customStyle="1" w:styleId="MNMTrialFooter">
    <w:name w:val="MNM Trial Footer"/>
    <w:basedOn w:val="Footer"/>
    <w:link w:val="MNMTrialFooterChar"/>
    <w:rsid w:val="00F05C90"/>
    <w:pPr>
      <w:tabs>
        <w:tab w:val="clear" w:pos="4320"/>
        <w:tab w:val="clear" w:pos="8640"/>
        <w:tab w:val="center" w:pos="4680"/>
        <w:tab w:val="right" w:pos="9900"/>
      </w:tabs>
    </w:pPr>
    <w:rPr>
      <w:rFonts w:ascii="Trade Gothic LT Std Cn" w:hAnsi="Trade Gothic LT Std Cn"/>
      <w:noProof/>
      <w:color w:val="005CAB"/>
      <w:sz w:val="18"/>
    </w:rPr>
  </w:style>
  <w:style w:type="character" w:customStyle="1" w:styleId="MNMNormalTextChar">
    <w:name w:val="MNM Normal Text Char"/>
    <w:basedOn w:val="MNMSubHeadingChar"/>
    <w:link w:val="MNMNormalText"/>
    <w:rsid w:val="00596AD9"/>
    <w:rPr>
      <w:rFonts w:ascii="Trade Gothic LT Std" w:hAnsi="Trade Gothic LT Std" w:cs="Arial"/>
      <w:b w:val="0"/>
      <w:caps/>
      <w:color w:val="73C167"/>
      <w:sz w:val="22"/>
    </w:rPr>
  </w:style>
  <w:style w:type="character" w:customStyle="1" w:styleId="FooterChar">
    <w:name w:val="Footer Char"/>
    <w:basedOn w:val="DefaultParagraphFont"/>
    <w:link w:val="Footer"/>
    <w:rsid w:val="00F05C90"/>
    <w:rPr>
      <w:sz w:val="24"/>
      <w:szCs w:val="24"/>
    </w:rPr>
  </w:style>
  <w:style w:type="character" w:customStyle="1" w:styleId="MNMTrialFooterChar">
    <w:name w:val="MNM Trial Footer Char"/>
    <w:basedOn w:val="FooterChar"/>
    <w:link w:val="MNMTrialFooter"/>
    <w:rsid w:val="00F05C90"/>
    <w:rPr>
      <w:rFonts w:ascii="Trade Gothic LT Std Cn" w:hAnsi="Trade Gothic LT Std Cn"/>
      <w:noProof/>
      <w:color w:val="005CAB"/>
      <w:sz w:val="18"/>
      <w:szCs w:val="24"/>
    </w:rPr>
  </w:style>
  <w:style w:type="character" w:customStyle="1" w:styleId="Heading2Char">
    <w:name w:val="Heading 2 Char"/>
    <w:basedOn w:val="DefaultParagraphFont"/>
    <w:link w:val="Heading2"/>
    <w:rsid w:val="003217BE"/>
    <w:rPr>
      <w:rFonts w:ascii="Trade Gothic LT Std Cn" w:hAnsi="Trade Gothic LT Std Cn" w:cs="Arial"/>
      <w:color w:val="005CAB"/>
      <w:sz w:val="34"/>
      <w:szCs w:val="24"/>
    </w:rPr>
  </w:style>
  <w:style w:type="character" w:customStyle="1" w:styleId="Heading3Char">
    <w:name w:val="Heading 3 Char"/>
    <w:basedOn w:val="DefaultParagraphFont"/>
    <w:link w:val="Heading3"/>
    <w:rsid w:val="00A13E0A"/>
    <w:rPr>
      <w:rFonts w:ascii="Trade Gothic LT Std Cn" w:hAnsi="Trade Gothic LT Std Cn" w:cs="Times New Roman"/>
      <w:color w:val="000000" w:themeColor="text1"/>
      <w:sz w:val="28"/>
    </w:rPr>
  </w:style>
  <w:style w:type="character" w:customStyle="1" w:styleId="Heading5Char">
    <w:name w:val="Heading 5 Char"/>
    <w:basedOn w:val="DefaultParagraphFont"/>
    <w:link w:val="Heading5"/>
    <w:rsid w:val="00614D90"/>
    <w:rPr>
      <w:sz w:val="22"/>
    </w:rPr>
  </w:style>
  <w:style w:type="character" w:customStyle="1" w:styleId="Heading6Char">
    <w:name w:val="Heading 6 Char"/>
    <w:basedOn w:val="DefaultParagraphFont"/>
    <w:link w:val="Heading6"/>
    <w:rsid w:val="00614D90"/>
    <w:rPr>
      <w:i/>
      <w:sz w:val="22"/>
    </w:rPr>
  </w:style>
  <w:style w:type="character" w:customStyle="1" w:styleId="Heading7Char">
    <w:name w:val="Heading 7 Char"/>
    <w:basedOn w:val="DefaultParagraphFont"/>
    <w:link w:val="Heading7"/>
    <w:rsid w:val="00614D90"/>
  </w:style>
  <w:style w:type="character" w:customStyle="1" w:styleId="Heading8Char">
    <w:name w:val="Heading 8 Char"/>
    <w:basedOn w:val="DefaultParagraphFont"/>
    <w:link w:val="Heading8"/>
    <w:rsid w:val="00614D90"/>
    <w:rPr>
      <w:i/>
    </w:rPr>
  </w:style>
  <w:style w:type="character" w:customStyle="1" w:styleId="Heading9Char">
    <w:name w:val="Heading 9 Char"/>
    <w:basedOn w:val="DefaultParagraphFont"/>
    <w:link w:val="Heading9"/>
    <w:rsid w:val="00614D90"/>
    <w:rPr>
      <w:b/>
      <w:i/>
      <w:sz w:val="18"/>
    </w:rPr>
  </w:style>
  <w:style w:type="paragraph" w:styleId="Title">
    <w:name w:val="Title"/>
    <w:basedOn w:val="Normal"/>
    <w:next w:val="Normal"/>
    <w:link w:val="TitleChar"/>
    <w:rsid w:val="00614D90"/>
    <w:pPr>
      <w:spacing w:line="240" w:lineRule="auto"/>
      <w:jc w:val="center"/>
    </w:pPr>
    <w:rPr>
      <w:rFonts w:ascii="Trade Gothic LT Std Bold" w:hAnsi="Trade Gothic LT Std Bold"/>
      <w:b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614D90"/>
    <w:rPr>
      <w:rFonts w:ascii="Trade Gothic LT Std Bold" w:hAnsi="Trade Gothic LT Std Bold" w:cs="Arial"/>
      <w:b/>
      <w:sz w:val="32"/>
      <w:szCs w:val="32"/>
    </w:rPr>
  </w:style>
  <w:style w:type="paragraph" w:styleId="Subtitle">
    <w:name w:val="Subtitle"/>
    <w:basedOn w:val="Normal"/>
    <w:link w:val="SubtitleChar"/>
    <w:rsid w:val="00614D90"/>
    <w:pPr>
      <w:spacing w:after="60"/>
      <w:jc w:val="center"/>
    </w:pPr>
    <w:rPr>
      <w:rFonts w:ascii="Arial" w:hAnsi="Arial"/>
      <w:i/>
      <w:sz w:val="36"/>
      <w:lang w:val="en-AU"/>
    </w:rPr>
  </w:style>
  <w:style w:type="character" w:customStyle="1" w:styleId="SubtitleChar">
    <w:name w:val="Subtitle Char"/>
    <w:basedOn w:val="DefaultParagraphFont"/>
    <w:link w:val="Subtitle"/>
    <w:rsid w:val="00614D90"/>
    <w:rPr>
      <w:rFonts w:ascii="Arial" w:hAnsi="Arial" w:cs="Arial"/>
      <w:i/>
      <w:sz w:val="36"/>
      <w:lang w:val="en-AU"/>
    </w:rPr>
  </w:style>
  <w:style w:type="character" w:styleId="Emphasis">
    <w:name w:val="Emphasis"/>
    <w:basedOn w:val="DefaultParagraphFont"/>
    <w:uiPriority w:val="20"/>
    <w:qFormat/>
    <w:rsid w:val="00614D90"/>
    <w:rPr>
      <w:i/>
      <w:iCs/>
    </w:rPr>
  </w:style>
  <w:style w:type="paragraph" w:customStyle="1" w:styleId="code">
    <w:name w:val="code"/>
    <w:basedOn w:val="Normal"/>
    <w:link w:val="codeChar"/>
    <w:qFormat/>
    <w:rsid w:val="00614D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720"/>
    </w:pPr>
    <w:rPr>
      <w:rFonts w:ascii="Courier New" w:hAnsi="Courier New" w:cs="Courier New"/>
      <w:color w:val="000000"/>
      <w:sz w:val="19"/>
      <w:szCs w:val="19"/>
    </w:rPr>
  </w:style>
  <w:style w:type="character" w:customStyle="1" w:styleId="codeChar">
    <w:name w:val="code Char"/>
    <w:basedOn w:val="DefaultParagraphFont"/>
    <w:link w:val="code"/>
    <w:rsid w:val="00614D90"/>
    <w:rPr>
      <w:rFonts w:ascii="Courier New" w:hAnsi="Courier New" w:cs="Courier New"/>
      <w:color w:val="000000"/>
      <w:sz w:val="19"/>
      <w:szCs w:val="19"/>
    </w:rPr>
  </w:style>
  <w:style w:type="paragraph" w:customStyle="1" w:styleId="HeaderPrimary">
    <w:name w:val="Header Primary"/>
    <w:basedOn w:val="Header"/>
    <w:link w:val="HeaderPrimaryChar1"/>
    <w:qFormat/>
    <w:rsid w:val="00942E54"/>
    <w:pPr>
      <w:spacing w:before="200" w:line="271" w:lineRule="auto"/>
      <w:ind w:left="3060"/>
      <w:jc w:val="right"/>
    </w:pPr>
    <w:rPr>
      <w:rFonts w:ascii="Trade Gothic LT Std Cn" w:hAnsi="Trade Gothic LT Std Cn" w:cs="Times New Roman"/>
      <w:caps/>
      <w:noProof/>
      <w:color w:val="73C168"/>
      <w:sz w:val="22"/>
      <w:szCs w:val="24"/>
    </w:rPr>
  </w:style>
  <w:style w:type="paragraph" w:customStyle="1" w:styleId="HeaderSecondary">
    <w:name w:val="Header Secondary"/>
    <w:basedOn w:val="HeaderPrimary"/>
    <w:link w:val="HeaderSecondaryChar"/>
    <w:rsid w:val="00942E54"/>
  </w:style>
  <w:style w:type="character" w:customStyle="1" w:styleId="HeaderChar">
    <w:name w:val="Header Char"/>
    <w:basedOn w:val="DefaultParagraphFont"/>
    <w:link w:val="Header"/>
    <w:rsid w:val="00C44395"/>
    <w:rPr>
      <w:rFonts w:ascii="Trade Gothic LT Std" w:hAnsi="Trade Gothic LT Std" w:cs="Arial"/>
    </w:rPr>
  </w:style>
  <w:style w:type="character" w:customStyle="1" w:styleId="HeaderPrimaryChar">
    <w:name w:val="Header Primary Char"/>
    <w:basedOn w:val="HeaderChar"/>
    <w:rsid w:val="00C44395"/>
    <w:rPr>
      <w:rFonts w:ascii="Trade Gothic LT Std" w:hAnsi="Trade Gothic LT Std" w:cs="Arial"/>
    </w:rPr>
  </w:style>
  <w:style w:type="paragraph" w:customStyle="1" w:styleId="FooterSecondary">
    <w:name w:val="Footer Secondary"/>
    <w:basedOn w:val="Normal"/>
    <w:link w:val="FooterSecondaryChar"/>
    <w:qFormat/>
    <w:rsid w:val="00942E54"/>
    <w:rPr>
      <w:rFonts w:ascii="Trade Gothic LT Std Cn" w:hAnsi="Trade Gothic LT Std Cn"/>
      <w:color w:val="FFFFFF"/>
      <w:sz w:val="18"/>
      <w:szCs w:val="18"/>
    </w:rPr>
  </w:style>
  <w:style w:type="character" w:customStyle="1" w:styleId="HeaderPrimaryChar1">
    <w:name w:val="Header Primary Char1"/>
    <w:basedOn w:val="HeaderChar"/>
    <w:link w:val="HeaderPrimary"/>
    <w:rsid w:val="00942E54"/>
    <w:rPr>
      <w:rFonts w:ascii="Trade Gothic LT Std Cn" w:hAnsi="Trade Gothic LT Std Cn" w:cs="Times New Roman"/>
      <w:caps/>
      <w:noProof/>
      <w:color w:val="73C168"/>
      <w:sz w:val="22"/>
      <w:szCs w:val="24"/>
    </w:rPr>
  </w:style>
  <w:style w:type="character" w:customStyle="1" w:styleId="HeaderSecondaryChar">
    <w:name w:val="Header Secondary Char"/>
    <w:basedOn w:val="HeaderPrimaryChar1"/>
    <w:link w:val="HeaderSecondary"/>
    <w:rsid w:val="00942E54"/>
    <w:rPr>
      <w:rFonts w:ascii="Trade Gothic LT Std Cn" w:hAnsi="Trade Gothic LT Std Cn" w:cs="Times New Roman"/>
      <w:caps/>
      <w:noProof/>
      <w:color w:val="73C168"/>
      <w:sz w:val="22"/>
      <w:szCs w:val="24"/>
    </w:rPr>
  </w:style>
  <w:style w:type="paragraph" w:customStyle="1" w:styleId="FooterPrimary">
    <w:name w:val="Footer Primary"/>
    <w:basedOn w:val="Normal"/>
    <w:link w:val="FooterPrimaryChar"/>
    <w:qFormat/>
    <w:rsid w:val="00942E54"/>
    <w:rPr>
      <w:rFonts w:ascii="Trade Gothic LT Std Cn" w:hAnsi="Trade Gothic LT Std Cn"/>
      <w:caps/>
      <w:color w:val="FFFFFF"/>
      <w:sz w:val="18"/>
      <w:szCs w:val="18"/>
    </w:rPr>
  </w:style>
  <w:style w:type="character" w:customStyle="1" w:styleId="FooterSecondaryChar">
    <w:name w:val="Footer Secondary Char"/>
    <w:basedOn w:val="DefaultParagraphFont"/>
    <w:link w:val="FooterSecondary"/>
    <w:rsid w:val="00942E54"/>
    <w:rPr>
      <w:rFonts w:ascii="Trade Gothic LT Std Cn" w:hAnsi="Trade Gothic LT Std Cn"/>
      <w:color w:val="FFFFFF"/>
      <w:sz w:val="18"/>
      <w:szCs w:val="18"/>
    </w:rPr>
  </w:style>
  <w:style w:type="paragraph" w:customStyle="1" w:styleId="FooterTertiary">
    <w:name w:val="Footer Tertiary"/>
    <w:basedOn w:val="FooterSecondary"/>
    <w:link w:val="FooterTertiaryChar"/>
    <w:rsid w:val="00C44395"/>
    <w:pPr>
      <w:jc w:val="right"/>
    </w:pPr>
  </w:style>
  <w:style w:type="character" w:customStyle="1" w:styleId="FooterPrimaryChar">
    <w:name w:val="Footer Primary Char"/>
    <w:basedOn w:val="DefaultParagraphFont"/>
    <w:link w:val="FooterPrimary"/>
    <w:rsid w:val="00942E54"/>
    <w:rPr>
      <w:rFonts w:ascii="Trade Gothic LT Std Cn" w:hAnsi="Trade Gothic LT Std Cn"/>
      <w:caps/>
      <w:color w:val="FFFFFF"/>
      <w:sz w:val="18"/>
      <w:szCs w:val="18"/>
    </w:rPr>
  </w:style>
  <w:style w:type="character" w:customStyle="1" w:styleId="FooterTertiaryChar">
    <w:name w:val="Footer Tertiary Char"/>
    <w:basedOn w:val="FooterSecondaryChar"/>
    <w:link w:val="FooterTertiary"/>
    <w:rsid w:val="00C44395"/>
    <w:rPr>
      <w:rFonts w:ascii="Trade Gothic LT Std Cn" w:hAnsi="Trade Gothic LT Std Cn" w:cs="Arial"/>
      <w:color w:val="005CAB"/>
      <w:sz w:val="18"/>
      <w:szCs w:val="18"/>
    </w:rPr>
  </w:style>
  <w:style w:type="paragraph" w:customStyle="1" w:styleId="Tabletext">
    <w:name w:val="Tabletext"/>
    <w:basedOn w:val="Normal"/>
    <w:rsid w:val="00C846A5"/>
    <w:pPr>
      <w:keepLines/>
    </w:pPr>
  </w:style>
  <w:style w:type="paragraph" w:customStyle="1" w:styleId="Paragraph2">
    <w:name w:val="Paragraph2"/>
    <w:basedOn w:val="Normal"/>
    <w:rsid w:val="00C846A5"/>
    <w:pPr>
      <w:spacing w:before="80"/>
      <w:ind w:left="720"/>
      <w:jc w:val="both"/>
    </w:pPr>
    <w:rPr>
      <w:color w:val="000000"/>
      <w:lang w:val="en-AU"/>
    </w:rPr>
  </w:style>
  <w:style w:type="paragraph" w:styleId="NormalIndent">
    <w:name w:val="Normal Indent"/>
    <w:basedOn w:val="Normal"/>
    <w:rsid w:val="00C846A5"/>
    <w:pPr>
      <w:ind w:left="900" w:hanging="900"/>
    </w:pPr>
  </w:style>
  <w:style w:type="paragraph" w:styleId="TOC1">
    <w:name w:val="toc 1"/>
    <w:basedOn w:val="Normal"/>
    <w:next w:val="Normal"/>
    <w:link w:val="TOC1Char"/>
    <w:uiPriority w:val="39"/>
    <w:rsid w:val="00C846A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846A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C846A5"/>
    <w:pPr>
      <w:tabs>
        <w:tab w:val="left" w:pos="1440"/>
        <w:tab w:val="right" w:pos="9360"/>
      </w:tabs>
      <w:ind w:left="864"/>
    </w:pPr>
    <w:rPr>
      <w:rFonts w:ascii="Arial" w:hAnsi="Arial"/>
    </w:rPr>
  </w:style>
  <w:style w:type="paragraph" w:styleId="BodyText">
    <w:name w:val="Body Text"/>
    <w:basedOn w:val="Normal"/>
    <w:link w:val="BodyTextChar"/>
    <w:rsid w:val="00C846A5"/>
    <w:pPr>
      <w:keepLines/>
      <w:ind w:left="720"/>
    </w:pPr>
  </w:style>
  <w:style w:type="character" w:customStyle="1" w:styleId="BodyTextChar">
    <w:name w:val="Body Text Char"/>
    <w:basedOn w:val="DefaultParagraphFont"/>
    <w:link w:val="BodyText"/>
    <w:rsid w:val="00C846A5"/>
    <w:rPr>
      <w:rFonts w:ascii="Trade Gothic LT Std" w:hAnsi="Trade Gothic LT Std" w:cs="Arial"/>
    </w:rPr>
  </w:style>
  <w:style w:type="paragraph" w:styleId="DocumentMap">
    <w:name w:val="Document Map"/>
    <w:basedOn w:val="Normal"/>
    <w:link w:val="DocumentMapChar"/>
    <w:rsid w:val="00C846A5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rsid w:val="00C846A5"/>
    <w:rPr>
      <w:rFonts w:ascii="Tahoma" w:hAnsi="Tahoma" w:cs="Arial"/>
      <w:shd w:val="clear" w:color="auto" w:fill="000080"/>
    </w:rPr>
  </w:style>
  <w:style w:type="character" w:styleId="FootnoteReference">
    <w:name w:val="footnote reference"/>
    <w:basedOn w:val="DefaultParagraphFont"/>
    <w:rsid w:val="00C846A5"/>
    <w:rPr>
      <w:sz w:val="20"/>
      <w:vertAlign w:val="superscript"/>
    </w:rPr>
  </w:style>
  <w:style w:type="paragraph" w:styleId="FootnoteText">
    <w:name w:val="footnote text"/>
    <w:basedOn w:val="Normal"/>
    <w:link w:val="FootnoteTextChar"/>
    <w:rsid w:val="00C846A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character" w:customStyle="1" w:styleId="FootnoteTextChar">
    <w:name w:val="Footnote Text Char"/>
    <w:basedOn w:val="DefaultParagraphFont"/>
    <w:link w:val="FootnoteText"/>
    <w:rsid w:val="00C846A5"/>
    <w:rPr>
      <w:rFonts w:ascii="Helvetica" w:hAnsi="Helvetica" w:cs="Arial"/>
      <w:sz w:val="16"/>
    </w:rPr>
  </w:style>
  <w:style w:type="paragraph" w:customStyle="1" w:styleId="MainTitle">
    <w:name w:val="Main Title"/>
    <w:basedOn w:val="Normal"/>
    <w:rsid w:val="00C846A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C846A5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C846A5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C846A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uiPriority w:val="39"/>
    <w:rsid w:val="00C846A5"/>
    <w:pPr>
      <w:ind w:left="600"/>
    </w:pPr>
  </w:style>
  <w:style w:type="paragraph" w:styleId="TOC5">
    <w:name w:val="toc 5"/>
    <w:basedOn w:val="Normal"/>
    <w:next w:val="Normal"/>
    <w:rsid w:val="00C846A5"/>
    <w:pPr>
      <w:ind w:left="800"/>
    </w:pPr>
  </w:style>
  <w:style w:type="paragraph" w:styleId="TOC6">
    <w:name w:val="toc 6"/>
    <w:basedOn w:val="Normal"/>
    <w:next w:val="Normal"/>
    <w:rsid w:val="00C846A5"/>
    <w:pPr>
      <w:ind w:left="1000"/>
    </w:pPr>
  </w:style>
  <w:style w:type="paragraph" w:styleId="TOC7">
    <w:name w:val="toc 7"/>
    <w:basedOn w:val="Normal"/>
    <w:next w:val="Normal"/>
    <w:rsid w:val="00C846A5"/>
    <w:pPr>
      <w:ind w:left="1200"/>
    </w:pPr>
  </w:style>
  <w:style w:type="paragraph" w:styleId="TOC8">
    <w:name w:val="toc 8"/>
    <w:basedOn w:val="Normal"/>
    <w:next w:val="Normal"/>
    <w:rsid w:val="00C846A5"/>
    <w:pPr>
      <w:ind w:left="1400"/>
    </w:pPr>
  </w:style>
  <w:style w:type="paragraph" w:styleId="TOC9">
    <w:name w:val="toc 9"/>
    <w:basedOn w:val="Normal"/>
    <w:next w:val="Normal"/>
    <w:rsid w:val="00C846A5"/>
    <w:pPr>
      <w:ind w:left="1600"/>
    </w:pPr>
  </w:style>
  <w:style w:type="paragraph" w:styleId="BodyText2">
    <w:name w:val="Body Text 2"/>
    <w:basedOn w:val="Normal"/>
    <w:link w:val="BodyText2Char"/>
    <w:rsid w:val="00C846A5"/>
    <w:rPr>
      <w:i/>
      <w:color w:val="0000FF"/>
    </w:rPr>
  </w:style>
  <w:style w:type="character" w:customStyle="1" w:styleId="BodyText2Char">
    <w:name w:val="Body Text 2 Char"/>
    <w:basedOn w:val="DefaultParagraphFont"/>
    <w:link w:val="BodyText2"/>
    <w:rsid w:val="00C846A5"/>
    <w:rPr>
      <w:rFonts w:ascii="Trade Gothic LT Std" w:hAnsi="Trade Gothic LT Std" w:cs="Arial"/>
      <w:i/>
      <w:color w:val="0000FF"/>
    </w:rPr>
  </w:style>
  <w:style w:type="paragraph" w:styleId="BodyTextIndent">
    <w:name w:val="Body Text Indent"/>
    <w:basedOn w:val="Normal"/>
    <w:link w:val="BodyTextIndentChar"/>
    <w:rsid w:val="00C846A5"/>
    <w:pPr>
      <w:ind w:left="720"/>
    </w:pPr>
    <w:rPr>
      <w:i/>
      <w:color w:val="0000FF"/>
      <w:u w:val="single"/>
    </w:rPr>
  </w:style>
  <w:style w:type="character" w:customStyle="1" w:styleId="BodyTextIndentChar">
    <w:name w:val="Body Text Indent Char"/>
    <w:basedOn w:val="DefaultParagraphFont"/>
    <w:link w:val="BodyTextIndent"/>
    <w:rsid w:val="00C846A5"/>
    <w:rPr>
      <w:rFonts w:ascii="Trade Gothic LT Std" w:hAnsi="Trade Gothic LT Std" w:cs="Arial"/>
      <w:i/>
      <w:color w:val="0000FF"/>
      <w:u w:val="single"/>
    </w:rPr>
  </w:style>
  <w:style w:type="paragraph" w:customStyle="1" w:styleId="Body">
    <w:name w:val="Body"/>
    <w:basedOn w:val="Normal"/>
    <w:rsid w:val="00C846A5"/>
    <w:pPr>
      <w:spacing w:before="120" w:line="240" w:lineRule="auto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C846A5"/>
    <w:pPr>
      <w:spacing w:before="120"/>
      <w:ind w:left="763"/>
    </w:pPr>
    <w:rPr>
      <w:i/>
      <w:color w:val="0000FF"/>
    </w:rPr>
  </w:style>
  <w:style w:type="character" w:styleId="FollowedHyperlink">
    <w:name w:val="FollowedHyperlink"/>
    <w:basedOn w:val="DefaultParagraphFont"/>
    <w:rsid w:val="00C846A5"/>
    <w:rPr>
      <w:color w:val="800080"/>
      <w:u w:val="single"/>
    </w:rPr>
  </w:style>
  <w:style w:type="paragraph" w:customStyle="1" w:styleId="TableHeading">
    <w:name w:val="Table Heading"/>
    <w:basedOn w:val="Normal"/>
    <w:autoRedefine/>
    <w:rsid w:val="00C846A5"/>
    <w:pPr>
      <w:spacing w:line="240" w:lineRule="auto"/>
    </w:pPr>
    <w:rPr>
      <w:rFonts w:ascii="Arial Narrow" w:hAnsi="Arial Narrow"/>
      <w:b/>
      <w:lang w:val="en-GB"/>
    </w:rPr>
  </w:style>
  <w:style w:type="paragraph" w:customStyle="1" w:styleId="Style1">
    <w:name w:val="Style1"/>
    <w:basedOn w:val="ListNumber"/>
    <w:next w:val="Normal"/>
    <w:link w:val="Style1Char"/>
    <w:rsid w:val="00C846A5"/>
    <w:pPr>
      <w:spacing w:line="240" w:lineRule="auto"/>
      <w:ind w:left="0" w:firstLine="0"/>
    </w:pPr>
    <w:rPr>
      <w:rFonts w:ascii="Arial" w:hAnsi="Arial"/>
      <w:b/>
      <w:lang w:val="en-GB"/>
    </w:rPr>
  </w:style>
  <w:style w:type="paragraph" w:customStyle="1" w:styleId="Para1">
    <w:name w:val="Para1"/>
    <w:basedOn w:val="Normal"/>
    <w:rsid w:val="00C846A5"/>
    <w:pPr>
      <w:spacing w:after="60" w:line="240" w:lineRule="auto"/>
    </w:pPr>
    <w:rPr>
      <w:rFonts w:ascii="Tahoma" w:hAnsi="Tahoma"/>
      <w:b/>
      <w:color w:val="000080"/>
      <w:sz w:val="16"/>
    </w:rPr>
  </w:style>
  <w:style w:type="paragraph" w:customStyle="1" w:styleId="NormalBodyText">
    <w:name w:val="Normal Body Text"/>
    <w:basedOn w:val="Normal"/>
    <w:rsid w:val="00C846A5"/>
    <w:pPr>
      <w:spacing w:line="240" w:lineRule="auto"/>
      <w:ind w:left="425"/>
    </w:pPr>
    <w:rPr>
      <w:rFonts w:ascii="Arial" w:hAnsi="Arial"/>
      <w:lang w:val="en-GB"/>
    </w:rPr>
  </w:style>
  <w:style w:type="paragraph" w:styleId="ListNumber">
    <w:name w:val="List Number"/>
    <w:basedOn w:val="Normal"/>
    <w:rsid w:val="00C846A5"/>
    <w:pPr>
      <w:ind w:left="1440" w:hanging="360"/>
    </w:pPr>
  </w:style>
  <w:style w:type="character" w:customStyle="1" w:styleId="BalloonTextChar">
    <w:name w:val="Balloon Text Char"/>
    <w:basedOn w:val="DefaultParagraphFont"/>
    <w:link w:val="BalloonText"/>
    <w:rsid w:val="00C846A5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unhideWhenUsed/>
    <w:rsid w:val="00C846A5"/>
    <w:rPr>
      <w:rFonts w:ascii="Courier New" w:eastAsia="Times New Roman" w:hAnsi="Courier New" w:cs="Courier New"/>
      <w:sz w:val="20"/>
      <w:szCs w:val="20"/>
    </w:rPr>
  </w:style>
  <w:style w:type="character" w:customStyle="1" w:styleId="me17">
    <w:name w:val="me17"/>
    <w:basedOn w:val="DefaultParagraphFont"/>
    <w:rsid w:val="00C846A5"/>
  </w:style>
  <w:style w:type="character" w:customStyle="1" w:styleId="br09">
    <w:name w:val="br09"/>
    <w:basedOn w:val="DefaultParagraphFont"/>
    <w:rsid w:val="00C846A5"/>
  </w:style>
  <w:style w:type="character" w:customStyle="1" w:styleId="kw29">
    <w:name w:val="kw29"/>
    <w:basedOn w:val="DefaultParagraphFont"/>
    <w:rsid w:val="00C846A5"/>
  </w:style>
  <w:style w:type="character" w:customStyle="1" w:styleId="st09">
    <w:name w:val="st09"/>
    <w:basedOn w:val="DefaultParagraphFont"/>
    <w:rsid w:val="00C846A5"/>
  </w:style>
  <w:style w:type="paragraph" w:styleId="HTMLPreformatted">
    <w:name w:val="HTML Preformatted"/>
    <w:basedOn w:val="Normal"/>
    <w:link w:val="HTMLPreformattedChar"/>
    <w:uiPriority w:val="99"/>
    <w:unhideWhenUsed/>
    <w:rsid w:val="00C846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846A5"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99"/>
    <w:unhideWhenUsed/>
    <w:rsid w:val="00C846A5"/>
    <w:rPr>
      <w:rFonts w:ascii="Courier New" w:eastAsia="Times New Roman" w:hAnsi="Courier New" w:cs="Courier New"/>
      <w:sz w:val="20"/>
      <w:szCs w:val="20"/>
    </w:rPr>
  </w:style>
  <w:style w:type="character" w:customStyle="1" w:styleId="kw24">
    <w:name w:val="kw24"/>
    <w:basedOn w:val="DefaultParagraphFont"/>
    <w:rsid w:val="00C846A5"/>
  </w:style>
  <w:style w:type="character" w:customStyle="1" w:styleId="br04">
    <w:name w:val="br04"/>
    <w:basedOn w:val="DefaultParagraphFont"/>
    <w:rsid w:val="00C846A5"/>
  </w:style>
  <w:style w:type="character" w:customStyle="1" w:styleId="kw14">
    <w:name w:val="kw14"/>
    <w:basedOn w:val="DefaultParagraphFont"/>
    <w:rsid w:val="00C846A5"/>
  </w:style>
  <w:style w:type="character" w:customStyle="1" w:styleId="st04">
    <w:name w:val="st04"/>
    <w:basedOn w:val="DefaultParagraphFont"/>
    <w:rsid w:val="00C846A5"/>
  </w:style>
  <w:style w:type="paragraph" w:customStyle="1" w:styleId="Style2">
    <w:name w:val="Style2"/>
    <w:basedOn w:val="Heading2"/>
    <w:link w:val="Style2Char"/>
    <w:rsid w:val="00323472"/>
  </w:style>
  <w:style w:type="character" w:customStyle="1" w:styleId="Style1Char">
    <w:name w:val="Style1 Char"/>
    <w:basedOn w:val="Heading1Char"/>
    <w:link w:val="Style1"/>
    <w:rsid w:val="00323472"/>
    <w:rPr>
      <w:rFonts w:ascii="Arial" w:hAnsi="Arial" w:cs="Arial"/>
      <w:b w:val="0"/>
      <w:caps/>
      <w:color w:val="005CAB"/>
      <w:sz w:val="28"/>
      <w:lang w:val="en-GB"/>
    </w:rPr>
  </w:style>
  <w:style w:type="paragraph" w:customStyle="1" w:styleId="Style3">
    <w:name w:val="Style3"/>
    <w:basedOn w:val="Heading3"/>
    <w:link w:val="Style3Char"/>
    <w:rsid w:val="00323472"/>
  </w:style>
  <w:style w:type="character" w:customStyle="1" w:styleId="Style2Char">
    <w:name w:val="Style2 Char"/>
    <w:basedOn w:val="Heading2Char"/>
    <w:link w:val="Style2"/>
    <w:rsid w:val="00323472"/>
    <w:rPr>
      <w:rFonts w:ascii="Trade Gothic LT Std Bold" w:hAnsi="Trade Gothic LT Std Bold" w:cs="Arial"/>
      <w:b w:val="0"/>
      <w:color w:val="73C167"/>
      <w:sz w:val="24"/>
      <w:szCs w:val="24"/>
    </w:rPr>
  </w:style>
  <w:style w:type="paragraph" w:customStyle="1" w:styleId="Style4">
    <w:name w:val="Style4"/>
    <w:basedOn w:val="Heading4"/>
    <w:link w:val="Style4Char"/>
    <w:rsid w:val="00323472"/>
  </w:style>
  <w:style w:type="character" w:customStyle="1" w:styleId="Style3Char">
    <w:name w:val="Style3 Char"/>
    <w:basedOn w:val="Heading3Char"/>
    <w:link w:val="Style3"/>
    <w:rsid w:val="00323472"/>
    <w:rPr>
      <w:rFonts w:ascii="Trade Gothic LT Std" w:hAnsi="Trade Gothic LT Std" w:cs="Times New Roman"/>
      <w:b w:val="0"/>
      <w:color w:val="000000" w:themeColor="text1"/>
      <w:sz w:val="28"/>
    </w:rPr>
  </w:style>
  <w:style w:type="character" w:customStyle="1" w:styleId="Style4Char">
    <w:name w:val="Style4 Char"/>
    <w:basedOn w:val="DefaultParagraphFont"/>
    <w:link w:val="Style4"/>
    <w:rsid w:val="00323472"/>
    <w:rPr>
      <w:rFonts w:ascii="Trade Gothic LT Std" w:hAnsi="Trade Gothic LT Std" w:cs="Arial"/>
      <w:i/>
      <w:color w:val="7E7E80"/>
    </w:rPr>
  </w:style>
  <w:style w:type="table" w:styleId="MediumShading1-Accent6">
    <w:name w:val="Medium Shading 1 Accent 6"/>
    <w:basedOn w:val="TableNormal"/>
    <w:uiPriority w:val="63"/>
    <w:rsid w:val="00CF429B"/>
    <w:tblPr>
      <w:tblStyleRowBandSize w:val="1"/>
      <w:tblStyleColBandSize w:val="1"/>
      <w:tblBorders>
        <w:top w:val="single" w:sz="8" w:space="0" w:color="A3A8D2" w:themeColor="accent6" w:themeTint="BF"/>
        <w:left w:val="single" w:sz="8" w:space="0" w:color="A3A8D2" w:themeColor="accent6" w:themeTint="BF"/>
        <w:bottom w:val="single" w:sz="8" w:space="0" w:color="A3A8D2" w:themeColor="accent6" w:themeTint="BF"/>
        <w:right w:val="single" w:sz="8" w:space="0" w:color="A3A8D2" w:themeColor="accent6" w:themeTint="BF"/>
        <w:insideH w:val="single" w:sz="8" w:space="0" w:color="A3A8D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2F2F2" w:themeColor="background1"/>
      </w:rPr>
      <w:tblPr/>
      <w:tcPr>
        <w:tcBorders>
          <w:top w:val="single" w:sz="8" w:space="0" w:color="A3A8D2" w:themeColor="accent6" w:themeTint="BF"/>
          <w:left w:val="single" w:sz="8" w:space="0" w:color="A3A8D2" w:themeColor="accent6" w:themeTint="BF"/>
          <w:bottom w:val="single" w:sz="8" w:space="0" w:color="A3A8D2" w:themeColor="accent6" w:themeTint="BF"/>
          <w:right w:val="single" w:sz="8" w:space="0" w:color="A3A8D2" w:themeColor="accent6" w:themeTint="BF"/>
          <w:insideH w:val="nil"/>
          <w:insideV w:val="nil"/>
        </w:tcBorders>
        <w:shd w:val="clear" w:color="auto" w:fill="858CC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3A8D2" w:themeColor="accent6" w:themeTint="BF"/>
          <w:left w:val="single" w:sz="8" w:space="0" w:color="A3A8D2" w:themeColor="accent6" w:themeTint="BF"/>
          <w:bottom w:val="single" w:sz="8" w:space="0" w:color="A3A8D2" w:themeColor="accent6" w:themeTint="BF"/>
          <w:right w:val="single" w:sz="8" w:space="0" w:color="A3A8D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2F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2F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NMTable">
    <w:name w:val="MNM Table"/>
    <w:basedOn w:val="TableNormal"/>
    <w:uiPriority w:val="99"/>
    <w:qFormat/>
    <w:rsid w:val="0099481D"/>
    <w:pPr>
      <w:spacing w:line="271" w:lineRule="auto"/>
    </w:pPr>
    <w:rPr>
      <w:rFonts w:cs="Times New Roman"/>
      <w:sz w:val="22"/>
    </w:rPr>
    <w:tblPr>
      <w:tblStyleRowBandSize w:val="1"/>
      <w:tblBorders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  <w:insideH w:val="single" w:sz="12" w:space="0" w:color="FFFFFF"/>
        <w:insideV w:val="single" w:sz="12" w:space="0" w:color="FFFFFF"/>
      </w:tblBorders>
      <w:tblCellMar>
        <w:top w:w="43" w:type="dxa"/>
        <w:left w:w="115" w:type="dxa"/>
        <w:bottom w:w="43" w:type="dxa"/>
        <w:right w:w="115" w:type="dxa"/>
      </w:tblCellMar>
    </w:tblPr>
    <w:tcPr>
      <w:vAlign w:val="center"/>
    </w:tcPr>
    <w:tblStylePr w:type="firstRow">
      <w:rPr>
        <w:rFonts w:ascii="Trade Gothic LT Std" w:hAnsi="Trade Gothic LT Std"/>
        <w:color w:val="F2F2F2" w:themeColor="background1"/>
      </w:rPr>
      <w:tblPr/>
      <w:tcPr>
        <w:shd w:val="clear" w:color="auto" w:fill="005CAB"/>
      </w:tcPr>
    </w:tblStylePr>
    <w:tblStylePr w:type="band1Horz">
      <w:rPr>
        <w:rFonts w:ascii="Trade Gothic LT Std" w:hAnsi="Trade Gothic LT Std"/>
      </w:rPr>
      <w:tblPr/>
      <w:tcPr>
        <w:shd w:val="clear" w:color="auto" w:fill="F1F2F2"/>
      </w:tcPr>
    </w:tblStylePr>
    <w:tblStylePr w:type="band2Horz">
      <w:rPr>
        <w:rFonts w:ascii="Trade Gothic LT Std" w:hAnsi="Trade Gothic LT Std"/>
      </w:rPr>
      <w:tblPr/>
      <w:tcPr>
        <w:tc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  <w:tl2br w:val="nil"/>
          <w:tr2bl w:val="nil"/>
        </w:tcBorders>
        <w:shd w:val="clear" w:color="auto" w:fill="DBE6F0"/>
      </w:tcPr>
    </w:tblStylePr>
  </w:style>
  <w:style w:type="character" w:customStyle="1" w:styleId="atitle">
    <w:name w:val="atitle"/>
    <w:basedOn w:val="DefaultParagraphFont"/>
    <w:rsid w:val="00211395"/>
  </w:style>
  <w:style w:type="paragraph" w:customStyle="1" w:styleId="note">
    <w:name w:val="note"/>
    <w:basedOn w:val="Normal"/>
    <w:rsid w:val="00211395"/>
    <w:pPr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pullout-item">
    <w:name w:val="pullout-item"/>
    <w:basedOn w:val="Normal"/>
    <w:rsid w:val="00211395"/>
    <w:pPr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H3BodyText">
    <w:name w:val="H3 Body Text"/>
    <w:basedOn w:val="Normal"/>
    <w:link w:val="H3BodyTextChar"/>
    <w:rsid w:val="004D3C3C"/>
    <w:pPr>
      <w:spacing w:line="271" w:lineRule="auto"/>
      <w:ind w:left="720"/>
    </w:pPr>
  </w:style>
  <w:style w:type="paragraph" w:customStyle="1" w:styleId="H4BodyText">
    <w:name w:val="H4 Body Text"/>
    <w:basedOn w:val="Heading4"/>
    <w:link w:val="H4BodyTextChar"/>
    <w:rsid w:val="00810C56"/>
    <w:rPr>
      <w:rFonts w:ascii="Trade Gothic LT Std" w:hAnsi="Trade Gothic LT Std"/>
      <w:b w:val="0"/>
      <w:color w:val="333333"/>
    </w:rPr>
  </w:style>
  <w:style w:type="character" w:customStyle="1" w:styleId="H3BodyTextChar">
    <w:name w:val="H3 Body Text Char"/>
    <w:basedOn w:val="DefaultParagraphFont"/>
    <w:link w:val="H3BodyText"/>
    <w:rsid w:val="004D3C3C"/>
    <w:rPr>
      <w:rFonts w:ascii="Trade Gothic LT Std" w:hAnsi="Trade Gothic LT Std" w:cs="Arial"/>
    </w:rPr>
  </w:style>
  <w:style w:type="character" w:customStyle="1" w:styleId="Heading4Char">
    <w:name w:val="Heading 4 Char"/>
    <w:basedOn w:val="Heading1Char"/>
    <w:link w:val="Heading4"/>
    <w:rsid w:val="00545B84"/>
    <w:rPr>
      <w:rFonts w:asciiTheme="majorHAnsi" w:hAnsiTheme="majorHAnsi"/>
      <w:b/>
      <w:caps w:val="0"/>
      <w:color w:val="6D6E71"/>
      <w:sz w:val="22"/>
      <w:szCs w:val="22"/>
    </w:rPr>
  </w:style>
  <w:style w:type="character" w:customStyle="1" w:styleId="H4BodyTextChar">
    <w:name w:val="H4 Body Text Char"/>
    <w:basedOn w:val="Heading4Char"/>
    <w:link w:val="H4BodyText"/>
    <w:rsid w:val="00810C56"/>
    <w:rPr>
      <w:rFonts w:asciiTheme="majorHAnsi" w:hAnsiTheme="majorHAnsi"/>
      <w:b w:val="0"/>
      <w:caps w:val="0"/>
      <w:color w:val="333333"/>
      <w:sz w:val="22"/>
      <w:szCs w:val="22"/>
    </w:rPr>
  </w:style>
  <w:style w:type="paragraph" w:customStyle="1" w:styleId="MNMBodyText">
    <w:name w:val="MNM Body Text"/>
    <w:basedOn w:val="Normal"/>
    <w:link w:val="MNMBodyTextChar"/>
    <w:rsid w:val="00064ACC"/>
    <w:pPr>
      <w:spacing w:line="271" w:lineRule="auto"/>
    </w:pPr>
  </w:style>
  <w:style w:type="character" w:customStyle="1" w:styleId="MNMBodyTextChar">
    <w:name w:val="MNM Body Text Char"/>
    <w:basedOn w:val="DefaultParagraphFont"/>
    <w:link w:val="MNMBodyText"/>
    <w:rsid w:val="00064ACC"/>
    <w:rPr>
      <w:rFonts w:ascii="Trade Gothic LT Std" w:hAnsi="Trade Gothic LT Std" w:cs="Arial"/>
    </w:rPr>
  </w:style>
  <w:style w:type="paragraph" w:customStyle="1" w:styleId="Header1Numbered">
    <w:name w:val="Header 1 Numbered"/>
    <w:basedOn w:val="Heading1"/>
    <w:link w:val="Header1NumberedChar"/>
    <w:rsid w:val="00EB2507"/>
    <w:pPr>
      <w:numPr>
        <w:numId w:val="1"/>
      </w:numPr>
    </w:pPr>
  </w:style>
  <w:style w:type="paragraph" w:customStyle="1" w:styleId="Header4Numbered">
    <w:name w:val="Header 4 Numbered"/>
    <w:basedOn w:val="Header3Numbered"/>
    <w:link w:val="Header4NumberedChar"/>
    <w:rsid w:val="009F3AA1"/>
    <w:rPr>
      <w:b/>
      <w:caps w:val="0"/>
      <w:color w:val="6D6E71"/>
      <w:sz w:val="20"/>
    </w:rPr>
  </w:style>
  <w:style w:type="character" w:customStyle="1" w:styleId="Header1NumberedChar">
    <w:name w:val="Header 1 Numbered Char"/>
    <w:basedOn w:val="Heading1Char"/>
    <w:link w:val="Header1Numbered"/>
    <w:rsid w:val="00EB2507"/>
    <w:rPr>
      <w:rFonts w:ascii="Trade Gothic LT Std Cn" w:hAnsi="Trade Gothic LT Std Cn" w:cs="Arial"/>
      <w:caps/>
      <w:color w:val="73C168"/>
      <w:sz w:val="44"/>
    </w:rPr>
  </w:style>
  <w:style w:type="paragraph" w:customStyle="1" w:styleId="Header3Numbered">
    <w:name w:val="Header 3 Numbered"/>
    <w:basedOn w:val="Header2Numbered"/>
    <w:link w:val="Header3NumberedChar"/>
    <w:rsid w:val="009F3AA1"/>
    <w:pPr>
      <w:spacing w:before="200" w:after="60"/>
    </w:pPr>
    <w:rPr>
      <w:color w:val="000000" w:themeColor="text1"/>
      <w:sz w:val="28"/>
    </w:rPr>
  </w:style>
  <w:style w:type="character" w:customStyle="1" w:styleId="Header4NumberedChar">
    <w:name w:val="Header 4 Numbered Char"/>
    <w:basedOn w:val="Heading4Char"/>
    <w:link w:val="Header4Numbered"/>
    <w:rsid w:val="009F3AA1"/>
    <w:rPr>
      <w:rFonts w:ascii="Trade Gothic LT Std Cn" w:hAnsi="Trade Gothic LT Std Cn" w:cs="Arial"/>
      <w:b/>
      <w:caps w:val="0"/>
      <w:color w:val="6D6E71"/>
      <w:sz w:val="44"/>
      <w:szCs w:val="22"/>
    </w:rPr>
  </w:style>
  <w:style w:type="paragraph" w:customStyle="1" w:styleId="Header2Numbered">
    <w:name w:val="Header 2 Numbered"/>
    <w:basedOn w:val="Header1Numbered"/>
    <w:next w:val="Header1Numbered"/>
    <w:link w:val="Header2NumberedChar"/>
    <w:rsid w:val="009F3AA1"/>
    <w:pPr>
      <w:numPr>
        <w:numId w:val="0"/>
      </w:numPr>
      <w:spacing w:before="360" w:after="40"/>
    </w:pPr>
    <w:rPr>
      <w:color w:val="005CAB"/>
      <w:sz w:val="34"/>
    </w:rPr>
  </w:style>
  <w:style w:type="character" w:customStyle="1" w:styleId="Header3NumberedChar">
    <w:name w:val="Header 3 Numbered Char"/>
    <w:basedOn w:val="Heading3Char"/>
    <w:link w:val="Header3Numbered"/>
    <w:rsid w:val="009F3AA1"/>
    <w:rPr>
      <w:rFonts w:ascii="Trade Gothic LT Std Cn" w:hAnsi="Trade Gothic LT Std Cn" w:cs="Arial"/>
      <w:caps/>
      <w:color w:val="000000" w:themeColor="text1"/>
      <w:sz w:val="28"/>
    </w:rPr>
  </w:style>
  <w:style w:type="character" w:customStyle="1" w:styleId="Header2NumberedChar">
    <w:name w:val="Header 2 Numbered Char"/>
    <w:basedOn w:val="Heading2Char"/>
    <w:link w:val="Header2Numbered"/>
    <w:rsid w:val="009F3AA1"/>
    <w:rPr>
      <w:rFonts w:ascii="Trade Gothic LT Std Cn" w:hAnsi="Trade Gothic LT Std Cn" w:cs="Arial"/>
      <w:caps/>
      <w:color w:val="005CAB"/>
      <w:sz w:val="34"/>
      <w:szCs w:val="24"/>
    </w:rPr>
  </w:style>
  <w:style w:type="numbering" w:customStyle="1" w:styleId="Style6">
    <w:name w:val="Style6"/>
    <w:uiPriority w:val="99"/>
    <w:rsid w:val="008256B8"/>
    <w:pPr>
      <w:numPr>
        <w:numId w:val="3"/>
      </w:numPr>
    </w:pPr>
  </w:style>
  <w:style w:type="character" w:customStyle="1" w:styleId="TOC1Char">
    <w:name w:val="TOC 1 Char"/>
    <w:basedOn w:val="DefaultParagraphFont"/>
    <w:link w:val="TOC1"/>
    <w:uiPriority w:val="39"/>
    <w:rsid w:val="000F0663"/>
    <w:rPr>
      <w:rFonts w:ascii="Trade Gothic LT Std" w:hAnsi="Trade Gothic LT Std" w:cs="Arial"/>
    </w:rPr>
  </w:style>
  <w:style w:type="numbering" w:customStyle="1" w:styleId="MNMBulletList">
    <w:name w:val="MNM Bullet List"/>
    <w:basedOn w:val="NoList"/>
    <w:uiPriority w:val="99"/>
    <w:rsid w:val="00756775"/>
    <w:pPr>
      <w:numPr>
        <w:numId w:val="4"/>
      </w:numPr>
    </w:pPr>
  </w:style>
  <w:style w:type="numbering" w:customStyle="1" w:styleId="MNMBullet">
    <w:name w:val="MNM Bullet"/>
    <w:basedOn w:val="NoList"/>
    <w:rsid w:val="00756775"/>
    <w:pPr>
      <w:numPr>
        <w:numId w:val="5"/>
      </w:numPr>
    </w:pPr>
  </w:style>
  <w:style w:type="paragraph" w:customStyle="1" w:styleId="Bullet1">
    <w:name w:val="Bullet1"/>
    <w:basedOn w:val="Normal"/>
    <w:link w:val="Bullet1Char"/>
    <w:qFormat/>
    <w:rsid w:val="00A43207"/>
    <w:pPr>
      <w:numPr>
        <w:numId w:val="17"/>
      </w:numPr>
      <w:spacing w:before="200" w:after="60" w:line="240" w:lineRule="auto"/>
      <w:outlineLvl w:val="0"/>
    </w:pPr>
  </w:style>
  <w:style w:type="numbering" w:customStyle="1" w:styleId="BulletList3">
    <w:name w:val="Bullet List3"/>
    <w:basedOn w:val="NoList"/>
    <w:uiPriority w:val="99"/>
    <w:rsid w:val="00FD067E"/>
    <w:pPr>
      <w:numPr>
        <w:numId w:val="7"/>
      </w:numPr>
    </w:pPr>
  </w:style>
  <w:style w:type="paragraph" w:customStyle="1" w:styleId="Bullet2">
    <w:name w:val="Bullet2"/>
    <w:basedOn w:val="Bullet1"/>
    <w:link w:val="Bullet2Char"/>
    <w:rsid w:val="00F70F3C"/>
    <w:pPr>
      <w:numPr>
        <w:ilvl w:val="1"/>
      </w:numPr>
      <w:spacing w:before="0" w:after="0"/>
      <w:outlineLvl w:val="1"/>
    </w:pPr>
  </w:style>
  <w:style w:type="paragraph" w:styleId="ListBullet">
    <w:name w:val="List Bullet"/>
    <w:basedOn w:val="Normal"/>
    <w:semiHidden/>
    <w:unhideWhenUsed/>
    <w:rsid w:val="00756775"/>
    <w:pPr>
      <w:numPr>
        <w:numId w:val="6"/>
      </w:numPr>
      <w:contextualSpacing/>
    </w:pPr>
  </w:style>
  <w:style w:type="character" w:customStyle="1" w:styleId="Bullet1Char">
    <w:name w:val="Bullet1 Char"/>
    <w:basedOn w:val="DefaultParagraphFont"/>
    <w:link w:val="Bullet1"/>
    <w:rsid w:val="00A43207"/>
  </w:style>
  <w:style w:type="numbering" w:customStyle="1" w:styleId="BulletedList">
    <w:name w:val="Bulleted List"/>
    <w:uiPriority w:val="99"/>
    <w:rsid w:val="0044023B"/>
    <w:pPr>
      <w:numPr>
        <w:numId w:val="9"/>
      </w:numPr>
    </w:pPr>
  </w:style>
  <w:style w:type="character" w:styleId="PlaceholderText">
    <w:name w:val="Placeholder Text"/>
    <w:basedOn w:val="DefaultParagraphFont"/>
    <w:uiPriority w:val="99"/>
    <w:semiHidden/>
    <w:rsid w:val="003404FA"/>
    <w:rPr>
      <w:color w:val="808080"/>
    </w:rPr>
  </w:style>
  <w:style w:type="paragraph" w:customStyle="1" w:styleId="Bullet3">
    <w:name w:val="Bullet3"/>
    <w:basedOn w:val="Bullet2"/>
    <w:link w:val="Bullet3Char"/>
    <w:rsid w:val="00F70F3C"/>
    <w:pPr>
      <w:numPr>
        <w:ilvl w:val="2"/>
      </w:numPr>
    </w:pPr>
  </w:style>
  <w:style w:type="character" w:customStyle="1" w:styleId="Bullet2Char">
    <w:name w:val="Bullet2 Char"/>
    <w:basedOn w:val="Bullet1Char"/>
    <w:link w:val="Bullet2"/>
    <w:rsid w:val="00F70F3C"/>
  </w:style>
  <w:style w:type="character" w:customStyle="1" w:styleId="Bullet3Char">
    <w:name w:val="Bullet3 Char"/>
    <w:basedOn w:val="Bullet2Char"/>
    <w:link w:val="Bullet3"/>
    <w:rsid w:val="00F70F3C"/>
  </w:style>
  <w:style w:type="numbering" w:customStyle="1" w:styleId="MNMList">
    <w:name w:val="MNM List"/>
    <w:uiPriority w:val="99"/>
    <w:rsid w:val="00F70F3C"/>
    <w:pPr>
      <w:numPr>
        <w:numId w:val="21"/>
      </w:numPr>
    </w:pPr>
  </w:style>
  <w:style w:type="numbering" w:customStyle="1" w:styleId="MNMListStyles">
    <w:name w:val="MNM List Styles"/>
    <w:uiPriority w:val="99"/>
    <w:rsid w:val="00A43207"/>
    <w:pPr>
      <w:numPr>
        <w:numId w:val="22"/>
      </w:numPr>
    </w:pPr>
  </w:style>
  <w:style w:type="paragraph" w:styleId="ListParagraph">
    <w:name w:val="List Paragraph"/>
    <w:basedOn w:val="Normal"/>
    <w:link w:val="ListParagraphChar"/>
    <w:uiPriority w:val="34"/>
    <w:qFormat/>
    <w:rsid w:val="0033174F"/>
    <w:pPr>
      <w:ind w:left="720"/>
      <w:contextualSpacing/>
    </w:pPr>
  </w:style>
  <w:style w:type="paragraph" w:customStyle="1" w:styleId="NumberedBullets">
    <w:name w:val="Numbered Bullets"/>
    <w:basedOn w:val="Bullet1"/>
    <w:link w:val="NumberedBulletsChar"/>
    <w:autoRedefine/>
    <w:qFormat/>
    <w:rsid w:val="003063B5"/>
    <w:pPr>
      <w:spacing w:after="120"/>
      <w:ind w:left="1008"/>
      <w:outlineLvl w:val="1"/>
    </w:pPr>
  </w:style>
  <w:style w:type="paragraph" w:customStyle="1" w:styleId="NumberedList">
    <w:name w:val="Numbered List"/>
    <w:basedOn w:val="ListParagraph"/>
    <w:link w:val="NumberedListChar"/>
    <w:autoRedefine/>
    <w:qFormat/>
    <w:rsid w:val="00D15584"/>
    <w:pPr>
      <w:numPr>
        <w:numId w:val="24"/>
      </w:numPr>
      <w:spacing w:before="200" w:after="60" w:line="240" w:lineRule="auto"/>
      <w:contextualSpacing w:val="0"/>
    </w:pPr>
  </w:style>
  <w:style w:type="character" w:customStyle="1" w:styleId="NumberedBulletsChar">
    <w:name w:val="Numbered Bullets Char"/>
    <w:basedOn w:val="Bullet1Char"/>
    <w:link w:val="NumberedBullets"/>
    <w:rsid w:val="003063B5"/>
  </w:style>
  <w:style w:type="character" w:customStyle="1" w:styleId="ListParagraphChar">
    <w:name w:val="List Paragraph Char"/>
    <w:basedOn w:val="DefaultParagraphFont"/>
    <w:link w:val="ListParagraph"/>
    <w:uiPriority w:val="34"/>
    <w:rsid w:val="00D15584"/>
  </w:style>
  <w:style w:type="character" w:customStyle="1" w:styleId="NumberedListChar">
    <w:name w:val="Numbered List Char"/>
    <w:basedOn w:val="ListParagraphChar"/>
    <w:link w:val="NumberedList"/>
    <w:rsid w:val="00D15584"/>
  </w:style>
  <w:style w:type="paragraph" w:styleId="Caption">
    <w:name w:val="caption"/>
    <w:basedOn w:val="Normal"/>
    <w:next w:val="Normal"/>
    <w:unhideWhenUsed/>
    <w:qFormat/>
    <w:rsid w:val="00291D16"/>
    <w:pPr>
      <w:widowControl w:val="0"/>
      <w:spacing w:after="300" w:line="240" w:lineRule="auto"/>
    </w:pPr>
    <w:rPr>
      <w:bCs/>
      <w:color w:val="404040" w:themeColor="text1" w:themeTint="BF"/>
      <w:sz w:val="18"/>
      <w:szCs w:val="18"/>
    </w:rPr>
  </w:style>
  <w:style w:type="character" w:customStyle="1" w:styleId="event-start">
    <w:name w:val="event-start"/>
    <w:basedOn w:val="DefaultParagraphFont"/>
    <w:rsid w:val="00D26F80"/>
  </w:style>
  <w:style w:type="character" w:customStyle="1" w:styleId="event-end">
    <w:name w:val="event-end"/>
    <w:basedOn w:val="DefaultParagraphFont"/>
    <w:rsid w:val="00D26F80"/>
  </w:style>
  <w:style w:type="character" w:customStyle="1" w:styleId="street">
    <w:name w:val="street"/>
    <w:basedOn w:val="DefaultParagraphFont"/>
    <w:rsid w:val="00D26F80"/>
  </w:style>
  <w:style w:type="character" w:customStyle="1" w:styleId="city">
    <w:name w:val="city"/>
    <w:basedOn w:val="DefaultParagraphFont"/>
    <w:rsid w:val="00D26F80"/>
  </w:style>
  <w:style w:type="character" w:customStyle="1" w:styleId="state">
    <w:name w:val="state"/>
    <w:basedOn w:val="DefaultParagraphFont"/>
    <w:rsid w:val="00D26F80"/>
  </w:style>
  <w:style w:type="character" w:styleId="UnresolvedMention">
    <w:name w:val="Unresolved Mention"/>
    <w:basedOn w:val="DefaultParagraphFont"/>
    <w:uiPriority w:val="99"/>
    <w:semiHidden/>
    <w:unhideWhenUsed/>
    <w:rsid w:val="0074295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4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2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fonts.googleapis.com/css?family=Titillium+Web:200,600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cdnjs.cloudflare.com/ajax/libs/font-awesome/4.7.0/css/font-awesome.min.css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odepen.io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swapi.co/api/people/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zwinnie@mercurynewmedia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chary%20Winnie\Documents\MNM%20Short%20Template.dotx" TargetMode="External"/></Relationships>
</file>

<file path=word/theme/theme1.xml><?xml version="1.0" encoding="utf-8"?>
<a:theme xmlns:a="http://schemas.openxmlformats.org/drawingml/2006/main" name="Office Theme">
  <a:themeElements>
    <a:clrScheme name="MNM Color Theme">
      <a:dk1>
        <a:sysClr val="windowText" lastClr="000000"/>
      </a:dk1>
      <a:lt1>
        <a:srgbClr val="F2F2F2"/>
      </a:lt1>
      <a:dk2>
        <a:srgbClr val="005CAB"/>
      </a:dk2>
      <a:lt2>
        <a:srgbClr val="D8D8D8"/>
      </a:lt2>
      <a:accent1>
        <a:srgbClr val="73C168"/>
      </a:accent1>
      <a:accent2>
        <a:srgbClr val="005CAB"/>
      </a:accent2>
      <a:accent3>
        <a:srgbClr val="6D6E71"/>
      </a:accent3>
      <a:accent4>
        <a:srgbClr val="D1E6CA"/>
      </a:accent4>
      <a:accent5>
        <a:srgbClr val="8FCB80"/>
      </a:accent5>
      <a:accent6>
        <a:srgbClr val="858CC4"/>
      </a:accent6>
      <a:hlink>
        <a:srgbClr val="73C168"/>
      </a:hlink>
      <a:folHlink>
        <a:srgbClr val="6D6E71"/>
      </a:folHlink>
    </a:clrScheme>
    <a:fontScheme name="MNM Fonts">
      <a:majorFont>
        <a:latin typeface="Trade Gothic LT Std Cn"/>
        <a:ea typeface=""/>
        <a:cs typeface=""/>
      </a:majorFont>
      <a:minorFont>
        <a:latin typeface="Trade Gothic LT St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D9D8EF5F376B4D92A25D76045C0824" ma:contentTypeVersion="3" ma:contentTypeDescription="Create a new document." ma:contentTypeScope="" ma:versionID="1081bff726c2d3aa2ad191446c5d47e0">
  <xsd:schema xmlns:xsd="http://www.w3.org/2001/XMLSchema" xmlns:xs="http://www.w3.org/2001/XMLSchema" xmlns:p="http://schemas.microsoft.com/office/2006/metadata/properties" xmlns:ns2="83a0321f-d04b-4170-b965-dde482010036" targetNamespace="http://schemas.microsoft.com/office/2006/metadata/properties" ma:root="true" ma:fieldsID="77a5b5d1b8ea9e8aa26d77f524d212ef" ns2:_="">
    <xsd:import namespace="83a0321f-d04b-4170-b965-dde48201003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a0321f-d04b-4170-b965-dde48201003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3a0321f-d04b-4170-b965-dde482010036">
      <UserInfo>
        <DisplayName/>
        <AccountId xsi:nil="true"/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BF02C3-1653-4D1E-A64D-27023D42FF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a0321f-d04b-4170-b965-dde4820100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295D175-5ED3-42E6-97DA-4DF119DC15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BC0B92-5280-4279-923E-B7299CD37668}">
  <ds:schemaRefs>
    <ds:schemaRef ds:uri="http://schemas.microsoft.com/office/2006/metadata/properties"/>
    <ds:schemaRef ds:uri="http://schemas.microsoft.com/office/infopath/2007/PartnerControls"/>
    <ds:schemaRef ds:uri="83a0321f-d04b-4170-b965-dde482010036"/>
  </ds:schemaRefs>
</ds:datastoreItem>
</file>

<file path=customXml/itemProps4.xml><?xml version="1.0" encoding="utf-8"?>
<ds:datastoreItem xmlns:ds="http://schemas.openxmlformats.org/officeDocument/2006/customXml" ds:itemID="{F8A2BD8A-57D1-450B-965D-FA638A79E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MNM Short Template</Template>
  <TotalTime>14</TotalTime>
  <Pages>3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Name</vt:lpstr>
    </vt:vector>
  </TitlesOfParts>
  <Company>Mercury New Media</Company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Name</dc:title>
  <dc:subject>Project</dc:subject>
  <dc:creator>Zachary Winnie</dc:creator>
  <cp:lastModifiedBy>Zachary Winnie</cp:lastModifiedBy>
  <cp:revision>30</cp:revision>
  <cp:lastPrinted>2013-05-24T21:04:00Z</cp:lastPrinted>
  <dcterms:created xsi:type="dcterms:W3CDTF">2017-08-30T20:27:00Z</dcterms:created>
  <dcterms:modified xsi:type="dcterms:W3CDTF">2018-02-15T14:33:00Z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0x010100FCD9D8EF5F376B4D92A25D76045C0824</vt:lpwstr>
  </property>
</Properties>
</file>